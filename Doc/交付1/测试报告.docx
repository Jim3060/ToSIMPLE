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580EA" w14:textId="77777777"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B06B7C">
        <w:rPr>
          <w:rFonts w:ascii="Arial" w:hAnsi="Arial" w:hint="eastAsia"/>
        </w:rPr>
        <w:t>&lt;To-Simple</w:t>
      </w:r>
      <w:r w:rsidR="00B06B7C">
        <w:rPr>
          <w:rFonts w:ascii="Arial" w:hAnsi="Arial" w:hint="eastAsia"/>
        </w:rPr>
        <w:t>问卷网</w:t>
      </w:r>
      <w:r w:rsidR="00B06B7C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A9F5B2F" w14:textId="77777777" w:rsidR="00F03B5C" w:rsidRDefault="00F03B5C">
      <w:pPr>
        <w:pStyle w:val="a4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06B7C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E7A1388" w14:textId="77777777" w:rsidR="00F03B5C" w:rsidRDefault="00F03B5C">
      <w:pPr>
        <w:pStyle w:val="a4"/>
        <w:jc w:val="right"/>
      </w:pPr>
    </w:p>
    <w:p w14:paraId="3C4C332E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2543F55" w14:textId="77777777" w:rsidR="00F03B5C" w:rsidRDefault="00F03B5C">
      <w:pPr>
        <w:pStyle w:val="a4"/>
        <w:rPr>
          <w:sz w:val="28"/>
        </w:rPr>
      </w:pPr>
    </w:p>
    <w:p w14:paraId="050E6EA2" w14:textId="77777777" w:rsidR="00F03B5C" w:rsidRDefault="00F03B5C"/>
    <w:p w14:paraId="15B6ECA9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25A1BE87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4916FE2F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222334F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004ACD2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5171632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1BB545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A9FF8E2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61BB710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57995E8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0AD6A65" w14:textId="649CE228" w:rsidR="00F03B5C" w:rsidRDefault="009D7362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2017/7/21</w:t>
            </w:r>
          </w:p>
        </w:tc>
        <w:tc>
          <w:tcPr>
            <w:tcW w:w="1152" w:type="dxa"/>
          </w:tcPr>
          <w:p w14:paraId="27D78FFE" w14:textId="6239DB1D" w:rsidR="00F03B5C" w:rsidRDefault="00D35600">
            <w:pPr>
              <w:pStyle w:val="Tabletext"/>
              <w:rPr>
                <w:rFonts w:hint="eastAsia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13BBC956" w14:textId="62488957" w:rsidR="00F03B5C" w:rsidRDefault="00D915E7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测试报告第一次修改完善</w:t>
            </w:r>
          </w:p>
        </w:tc>
        <w:tc>
          <w:tcPr>
            <w:tcW w:w="2304" w:type="dxa"/>
          </w:tcPr>
          <w:p w14:paraId="2627955A" w14:textId="5DD6136E" w:rsidR="00F03B5C" w:rsidRDefault="00D3706D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刘君益、李林生、王自铭、朱伯君</w:t>
            </w:r>
          </w:p>
        </w:tc>
      </w:tr>
      <w:tr w:rsidR="00F03B5C" w14:paraId="3CEAF01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1CB7FA3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6EC64F5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5E9F58E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B7E074D" w14:textId="77777777" w:rsidR="00F03B5C" w:rsidRDefault="00F03B5C">
            <w:pPr>
              <w:pStyle w:val="Tabletext"/>
            </w:pPr>
          </w:p>
        </w:tc>
      </w:tr>
      <w:tr w:rsidR="00F03B5C" w14:paraId="3A663CF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C09510A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C76A654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ED7B91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4E543C9" w14:textId="77777777" w:rsidR="00F03B5C" w:rsidRDefault="00F03B5C">
            <w:pPr>
              <w:pStyle w:val="Tabletext"/>
            </w:pPr>
          </w:p>
        </w:tc>
      </w:tr>
      <w:tr w:rsidR="00F03B5C" w14:paraId="5DDE012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F3E1D2E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CF2702A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4BC5B7E0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B2BE430" w14:textId="77777777" w:rsidR="00F03B5C" w:rsidRDefault="00F03B5C">
            <w:pPr>
              <w:pStyle w:val="Tabletext"/>
            </w:pPr>
          </w:p>
        </w:tc>
      </w:tr>
    </w:tbl>
    <w:p w14:paraId="28DEBE16" w14:textId="77777777" w:rsidR="00F03B5C" w:rsidRDefault="00F03B5C"/>
    <w:p w14:paraId="042F1D1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E7B1588" w14:textId="77777777"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>
        <w:rPr>
          <w:noProof/>
        </w:rPr>
      </w:r>
      <w:r w:rsidR="00E672A3">
        <w:rPr>
          <w:noProof/>
        </w:rPr>
        <w:fldChar w:fldCharType="separate"/>
      </w:r>
      <w:r w:rsidR="00B06B7C">
        <w:rPr>
          <w:noProof/>
        </w:rPr>
        <w:t>4</w:t>
      </w:r>
      <w:r w:rsidR="00E672A3">
        <w:rPr>
          <w:noProof/>
        </w:rPr>
        <w:fldChar w:fldCharType="end"/>
      </w:r>
    </w:p>
    <w:p w14:paraId="72F5BBA6" w14:textId="77777777"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B06B7C">
        <w:rPr>
          <w:noProof/>
        </w:rPr>
        <w:t>4</w:t>
      </w:r>
      <w:r>
        <w:rPr>
          <w:noProof/>
        </w:rPr>
        <w:fldChar w:fldCharType="end"/>
      </w:r>
    </w:p>
    <w:p w14:paraId="582CC6D0" w14:textId="77777777"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B06B7C">
        <w:rPr>
          <w:noProof/>
        </w:rPr>
        <w:t>4</w:t>
      </w:r>
      <w:r>
        <w:rPr>
          <w:noProof/>
        </w:rPr>
        <w:fldChar w:fldCharType="end"/>
      </w:r>
    </w:p>
    <w:p w14:paraId="48D40EFA" w14:textId="77777777"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B06B7C">
        <w:rPr>
          <w:noProof/>
        </w:rPr>
        <w:t>4</w:t>
      </w:r>
      <w:r>
        <w:rPr>
          <w:noProof/>
        </w:rPr>
        <w:fldChar w:fldCharType="end"/>
      </w:r>
    </w:p>
    <w:p w14:paraId="0A4F5880" w14:textId="77777777"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B06B7C">
        <w:rPr>
          <w:noProof/>
        </w:rPr>
        <w:t>4</w:t>
      </w:r>
      <w:r>
        <w:rPr>
          <w:noProof/>
        </w:rPr>
        <w:fldChar w:fldCharType="end"/>
      </w:r>
    </w:p>
    <w:p w14:paraId="2102EB83" w14:textId="77777777"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B06B7C">
        <w:rPr>
          <w:noProof/>
        </w:rPr>
        <w:t>4</w:t>
      </w:r>
      <w:r>
        <w:rPr>
          <w:noProof/>
        </w:rPr>
        <w:fldChar w:fldCharType="end"/>
      </w:r>
    </w:p>
    <w:p w14:paraId="0811BF3C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06B7C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BE20E94" w14:textId="77777777" w:rsidR="00F03B5C" w:rsidRDefault="00F03B5C">
      <w:pPr>
        <w:pStyle w:val="1"/>
        <w:rPr>
          <w:rFonts w:hint="eastAsia"/>
        </w:rPr>
      </w:pPr>
      <w:bookmarkStart w:id="0" w:name="_Toc139033287"/>
      <w:r>
        <w:rPr>
          <w:rFonts w:hint="eastAsia"/>
        </w:rPr>
        <w:t>简介</w:t>
      </w:r>
      <w:bookmarkEnd w:id="0"/>
    </w:p>
    <w:p w14:paraId="094BBA97" w14:textId="09432260" w:rsidR="00851794" w:rsidRPr="00851794" w:rsidRDefault="00CD764A" w:rsidP="00851794">
      <w:pPr>
        <w:ind w:left="720"/>
        <w:rPr>
          <w:rFonts w:hint="eastAsia"/>
        </w:rPr>
      </w:pPr>
      <w:r>
        <w:rPr>
          <w:rFonts w:hint="eastAsia"/>
        </w:rPr>
        <w:t>本文档是描述</w:t>
      </w:r>
      <w:r w:rsidR="0036584D">
        <w:rPr>
          <w:rFonts w:hint="eastAsia"/>
        </w:rPr>
        <w:t>交付一测试报告的文档，</w:t>
      </w:r>
      <w:r w:rsidR="00444EDA">
        <w:rPr>
          <w:rFonts w:hint="eastAsia"/>
        </w:rPr>
        <w:t>根据测试的结果指导开发人员对该软件的完善与优化，给项目干系人一份客观的软件质量报告。</w:t>
      </w:r>
      <w:r w:rsidR="00963961">
        <w:rPr>
          <w:rFonts w:hint="eastAsia"/>
        </w:rPr>
        <w:t>该测试的范围是</w:t>
      </w:r>
      <w:r w:rsidR="00B15505">
        <w:rPr>
          <w:rFonts w:hint="eastAsia"/>
        </w:rPr>
        <w:t>整个装配并部署在云端的项目。</w:t>
      </w:r>
    </w:p>
    <w:p w14:paraId="74A0B624" w14:textId="41AF9DF6" w:rsidR="00F03B5C" w:rsidRDefault="00F03B5C">
      <w:pPr>
        <w:pStyle w:val="1"/>
        <w:rPr>
          <w:rFonts w:hint="eastAsia"/>
        </w:rPr>
      </w:pPr>
      <w:bookmarkStart w:id="1" w:name="_Toc139033288"/>
      <w:r>
        <w:rPr>
          <w:rFonts w:hint="eastAsia"/>
        </w:rPr>
        <w:t>测试结果摘要</w:t>
      </w:r>
      <w:bookmarkEnd w:id="1"/>
    </w:p>
    <w:p w14:paraId="34655684" w14:textId="161717BD" w:rsidR="00C92A9A" w:rsidRPr="00C92A9A" w:rsidRDefault="00265217" w:rsidP="00C92A9A">
      <w:pPr>
        <w:ind w:left="720"/>
        <w:rPr>
          <w:rFonts w:hint="eastAsia"/>
        </w:rPr>
      </w:pPr>
      <w:r>
        <w:rPr>
          <w:rFonts w:hint="eastAsia"/>
        </w:rPr>
        <w:t>测试的过程中，出现了</w:t>
      </w:r>
      <w:r w:rsidR="001726CC">
        <w:rPr>
          <w:rFonts w:hint="eastAsia"/>
        </w:rPr>
        <w:t>许多软件潜在的错误。经过开发人员的调试以及查错，软件的错误的得到了修复，软件</w:t>
      </w:r>
      <w:r w:rsidR="00997C58">
        <w:rPr>
          <w:rFonts w:hint="eastAsia"/>
        </w:rPr>
        <w:t>在目前的状态下能够</w:t>
      </w:r>
      <w:r w:rsidR="002954F8">
        <w:rPr>
          <w:rFonts w:hint="eastAsia"/>
        </w:rPr>
        <w:t>满足</w:t>
      </w:r>
      <w:r w:rsidR="00997C58">
        <w:rPr>
          <w:rFonts w:hint="eastAsia"/>
        </w:rPr>
        <w:t>功能</w:t>
      </w:r>
      <w:r w:rsidR="00040AF0">
        <w:rPr>
          <w:rFonts w:hint="eastAsia"/>
        </w:rPr>
        <w:t>性</w:t>
      </w:r>
      <w:r w:rsidR="00997C58">
        <w:rPr>
          <w:rFonts w:hint="eastAsia"/>
        </w:rPr>
        <w:t>需求</w:t>
      </w:r>
      <w:r w:rsidR="002954F8">
        <w:rPr>
          <w:rFonts w:hint="eastAsia"/>
        </w:rPr>
        <w:t>与非功能</w:t>
      </w:r>
      <w:r w:rsidR="00040AF0">
        <w:rPr>
          <w:rFonts w:hint="eastAsia"/>
        </w:rPr>
        <w:t>性</w:t>
      </w:r>
      <w:r w:rsidR="002954F8">
        <w:rPr>
          <w:rFonts w:hint="eastAsia"/>
        </w:rPr>
        <w:t>需求</w:t>
      </w:r>
      <w:r w:rsidR="00997C58">
        <w:rPr>
          <w:rFonts w:hint="eastAsia"/>
        </w:rPr>
        <w:t>。</w:t>
      </w:r>
    </w:p>
    <w:p w14:paraId="2E0F15CE" w14:textId="77777777" w:rsidR="00F03B5C" w:rsidRDefault="00F03B5C">
      <w:pPr>
        <w:pStyle w:val="1"/>
        <w:rPr>
          <w:rFonts w:hint="eastAsia"/>
        </w:rPr>
      </w:pPr>
      <w:bookmarkStart w:id="2" w:name="_Toc139033289"/>
      <w:r>
        <w:rPr>
          <w:rFonts w:hint="eastAsia"/>
        </w:rPr>
        <w:t>基于需求的测试覆盖</w:t>
      </w:r>
      <w:bookmarkEnd w:id="2"/>
    </w:p>
    <w:p w14:paraId="2CE7CDCF" w14:textId="64A48B17" w:rsidR="00AD74A5" w:rsidRDefault="006403B5" w:rsidP="00CE63D1">
      <w:pPr>
        <w:ind w:left="720"/>
        <w:rPr>
          <w:rFonts w:hint="eastAsia"/>
        </w:rPr>
      </w:pPr>
      <w:r>
        <w:rPr>
          <w:rFonts w:hint="eastAsia"/>
        </w:rPr>
        <w:t>基于功能性需求的黑盒测试</w:t>
      </w:r>
      <w:r w:rsidR="00CE63D1">
        <w:rPr>
          <w:rFonts w:hint="eastAsia"/>
        </w:rPr>
        <w:t>，包括：</w:t>
      </w:r>
      <w:r w:rsidR="00CE63D1">
        <w:br/>
      </w:r>
      <w:r w:rsidR="00CE63D1">
        <w:rPr>
          <w:rFonts w:hint="eastAsia"/>
        </w:rPr>
        <w:t>账户</w:t>
      </w:r>
      <w:r w:rsidR="00CE63D1" w:rsidRPr="009A00F2">
        <w:rPr>
          <w:rFonts w:hint="eastAsia"/>
        </w:rPr>
        <w:t>管理</w:t>
      </w:r>
      <w:r w:rsidR="00CE63D1">
        <w:rPr>
          <w:rFonts w:hint="eastAsia"/>
        </w:rPr>
        <w:t>、</w:t>
      </w:r>
      <w:r w:rsidR="00CE63D1">
        <w:rPr>
          <w:rFonts w:hint="eastAsia"/>
        </w:rPr>
        <w:t>账户</w:t>
      </w:r>
      <w:r w:rsidR="00CE63D1" w:rsidRPr="009A00F2">
        <w:rPr>
          <w:rFonts w:hint="eastAsia"/>
        </w:rPr>
        <w:t>管理</w:t>
      </w:r>
      <w:r w:rsidR="00CE63D1">
        <w:rPr>
          <w:rFonts w:hint="eastAsia"/>
        </w:rPr>
        <w:t>、</w:t>
      </w:r>
      <w:r w:rsidR="00CE63D1">
        <w:t>问卷内容及问卷调查结果的备份</w:t>
      </w:r>
      <w:r w:rsidR="00CE63D1">
        <w:rPr>
          <w:rFonts w:hint="eastAsia"/>
        </w:rPr>
        <w:t>、</w:t>
      </w:r>
      <w:r w:rsidR="00CE63D1">
        <w:rPr>
          <w:rFonts w:hint="eastAsia"/>
        </w:rPr>
        <w:t>账户注册</w:t>
      </w:r>
      <w:r w:rsidR="00CE63D1">
        <w:rPr>
          <w:rFonts w:hint="eastAsia"/>
        </w:rPr>
        <w:t>、</w:t>
      </w:r>
      <w:r w:rsidR="00CE63D1">
        <w:rPr>
          <w:rFonts w:hint="eastAsia"/>
        </w:rPr>
        <w:t>账户登录和修改</w:t>
      </w:r>
      <w:r w:rsidR="00CE63D1">
        <w:rPr>
          <w:rFonts w:hint="eastAsia"/>
        </w:rPr>
        <w:t>、</w:t>
      </w:r>
      <w:r w:rsidR="00CE63D1">
        <w:t>问卷创建</w:t>
      </w:r>
      <w:r w:rsidR="00CE63D1">
        <w:rPr>
          <w:rFonts w:hint="eastAsia"/>
        </w:rPr>
        <w:t>、</w:t>
      </w:r>
      <w:r w:rsidR="00CE63D1">
        <w:t>问卷</w:t>
      </w:r>
      <w:r w:rsidR="00CE63D1">
        <w:rPr>
          <w:rFonts w:hint="eastAsia"/>
        </w:rPr>
        <w:t>修改、</w:t>
      </w:r>
      <w:r w:rsidR="0061069A">
        <w:t>问卷创建</w:t>
      </w:r>
      <w:r w:rsidR="0061069A">
        <w:rPr>
          <w:rFonts w:hint="eastAsia"/>
        </w:rPr>
        <w:t>、</w:t>
      </w:r>
      <w:r w:rsidR="0061069A">
        <w:t>问卷</w:t>
      </w:r>
      <w:r w:rsidR="0061069A">
        <w:rPr>
          <w:rFonts w:hint="eastAsia"/>
        </w:rPr>
        <w:t>预览、</w:t>
      </w:r>
      <w:r w:rsidR="0061069A">
        <w:t>问卷</w:t>
      </w:r>
      <w:r w:rsidR="0061069A">
        <w:rPr>
          <w:rFonts w:hint="eastAsia"/>
        </w:rPr>
        <w:t>发布、</w:t>
      </w:r>
      <w:r w:rsidR="0061069A">
        <w:t>问卷</w:t>
      </w:r>
      <w:r w:rsidR="0061069A">
        <w:rPr>
          <w:rFonts w:hint="eastAsia"/>
        </w:rPr>
        <w:t>删除、数据查看、</w:t>
      </w:r>
      <w:r w:rsidR="00574378">
        <w:t>调查结果统计</w:t>
      </w:r>
      <w:r w:rsidR="00574378">
        <w:rPr>
          <w:rFonts w:hint="eastAsia"/>
        </w:rPr>
        <w:t>、</w:t>
      </w:r>
      <w:r w:rsidR="00574378">
        <w:t>问卷查看</w:t>
      </w:r>
      <w:r w:rsidR="00574378">
        <w:rPr>
          <w:rFonts w:hint="eastAsia"/>
        </w:rPr>
        <w:t>、</w:t>
      </w:r>
      <w:r w:rsidR="00574378">
        <w:rPr>
          <w:rFonts w:hint="eastAsia"/>
        </w:rPr>
        <w:t>问卷填写</w:t>
      </w:r>
      <w:r w:rsidR="00574378">
        <w:rPr>
          <w:rFonts w:hint="eastAsia"/>
        </w:rPr>
        <w:t>、</w:t>
      </w:r>
      <w:r w:rsidR="00574378">
        <w:t>内容修改</w:t>
      </w:r>
      <w:r w:rsidR="00574378">
        <w:rPr>
          <w:rFonts w:hint="eastAsia"/>
        </w:rPr>
        <w:t>、</w:t>
      </w:r>
      <w:r w:rsidR="00574378">
        <w:t>内容</w:t>
      </w:r>
      <w:r w:rsidR="00574378">
        <w:rPr>
          <w:rFonts w:hint="eastAsia"/>
        </w:rPr>
        <w:t>保存、</w:t>
      </w:r>
      <w:r w:rsidR="00574378">
        <w:t>回答内容预览</w:t>
      </w:r>
      <w:r w:rsidR="00574378">
        <w:rPr>
          <w:rFonts w:hint="eastAsia"/>
        </w:rPr>
        <w:t>、填写问卷、问卷统计等功能</w:t>
      </w:r>
    </w:p>
    <w:p w14:paraId="1778D311" w14:textId="77777777" w:rsidR="00574378" w:rsidRDefault="00574378" w:rsidP="00CE63D1">
      <w:pPr>
        <w:ind w:left="720"/>
        <w:rPr>
          <w:rFonts w:hint="eastAsia"/>
        </w:rPr>
      </w:pPr>
    </w:p>
    <w:p w14:paraId="3A62D9B0" w14:textId="2CAD90BC" w:rsidR="004C4AD9" w:rsidRDefault="004C4AD9" w:rsidP="00CE63D1">
      <w:pPr>
        <w:ind w:left="720"/>
        <w:rPr>
          <w:rFonts w:hint="eastAsia"/>
        </w:rPr>
      </w:pPr>
      <w:r>
        <w:rPr>
          <w:rFonts w:hint="eastAsia"/>
        </w:rPr>
        <w:t>基于非功能性需求的测试，</w:t>
      </w:r>
      <w:r w:rsidR="00CB1D28">
        <w:rPr>
          <w:rFonts w:hint="eastAsia"/>
        </w:rPr>
        <w:t>由于该软件只完成了基本功能，还处于完善的阶段，因此</w:t>
      </w:r>
      <w:r w:rsidR="00C35FCE">
        <w:rPr>
          <w:rFonts w:hint="eastAsia"/>
        </w:rPr>
        <w:t>，本阶段对于非功能性需求的测试仅限于</w:t>
      </w:r>
      <w:r w:rsidR="00876C18">
        <w:rPr>
          <w:rFonts w:hint="eastAsia"/>
        </w:rPr>
        <w:t>易用性与性能的测试。</w:t>
      </w:r>
    </w:p>
    <w:p w14:paraId="76004939" w14:textId="77777777" w:rsidR="004C4AD9" w:rsidRPr="004C4AD9" w:rsidRDefault="004C4AD9" w:rsidP="00CE63D1">
      <w:pPr>
        <w:ind w:left="720"/>
        <w:rPr>
          <w:rFonts w:hint="eastAsia"/>
        </w:rPr>
      </w:pPr>
    </w:p>
    <w:p w14:paraId="48161AFE" w14:textId="3C821C08" w:rsidR="00F03B5C" w:rsidRDefault="00F03B5C">
      <w:pPr>
        <w:pStyle w:val="1"/>
        <w:rPr>
          <w:rFonts w:hint="eastAsia"/>
        </w:rPr>
      </w:pPr>
      <w:bookmarkStart w:id="3" w:name="_Toc139033290"/>
      <w:r>
        <w:rPr>
          <w:rFonts w:hint="eastAsia"/>
        </w:rPr>
        <w:t>基于代码的测试覆盖</w:t>
      </w:r>
      <w:bookmarkEnd w:id="3"/>
    </w:p>
    <w:p w14:paraId="42AF7311" w14:textId="4EB74D96" w:rsidR="00EF59D3" w:rsidRDefault="00A33B99" w:rsidP="00EF59D3">
      <w:pPr>
        <w:ind w:left="720"/>
        <w:rPr>
          <w:rFonts w:hint="eastAsia"/>
        </w:rPr>
      </w:pPr>
      <w:r>
        <w:rPr>
          <w:rFonts w:hint="eastAsia"/>
        </w:rPr>
        <w:t>基于代码的测试覆盖中，采用了白盒测试的方法，采用了控制流测试、基本路径测试以及数据流测试的方法。</w:t>
      </w:r>
      <w:r w:rsidR="00CF757A">
        <w:rPr>
          <w:rFonts w:hint="eastAsia"/>
        </w:rPr>
        <w:t>对于控制流测试，</w:t>
      </w:r>
      <w:r w:rsidR="00EF59D3">
        <w:rPr>
          <w:rFonts w:hint="eastAsia"/>
        </w:rPr>
        <w:t>对项目的每个文件，采用了以下测试方法：</w:t>
      </w:r>
      <w:r w:rsidR="00EF59D3">
        <w:br/>
      </w:r>
      <w:r w:rsidR="00EF59D3">
        <w:rPr>
          <w:rFonts w:hint="eastAsia"/>
        </w:rPr>
        <w:t>语句覆盖法、判定覆盖法（分支）、条件覆盖法、判定/条件覆盖法、条件组合覆盖法以及路径覆盖</w:t>
      </w:r>
      <w:r w:rsidR="00C67733">
        <w:rPr>
          <w:rFonts w:hint="eastAsia"/>
        </w:rPr>
        <w:t>。</w:t>
      </w:r>
    </w:p>
    <w:p w14:paraId="399E74CC" w14:textId="62C671E5" w:rsidR="0079394A" w:rsidRDefault="00C67733" w:rsidP="0079394A">
      <w:pPr>
        <w:ind w:left="720"/>
        <w:rPr>
          <w:rFonts w:hint="eastAsia"/>
        </w:rPr>
      </w:pPr>
      <w:r>
        <w:rPr>
          <w:rFonts w:hint="eastAsia"/>
        </w:rPr>
        <w:t>对于数据流测试，</w:t>
      </w:r>
      <w:bookmarkStart w:id="4" w:name="_Toc139033291"/>
      <w:r w:rsidR="0079394A">
        <w:rPr>
          <w:rFonts w:hint="eastAsia"/>
        </w:rPr>
        <w:t>设计了多种数据，</w:t>
      </w:r>
      <w:r w:rsidR="003C4E47">
        <w:rPr>
          <w:rFonts w:hint="eastAsia"/>
        </w:rPr>
        <w:t>基本上对所有的可能性的数据，以及大部分代码段进行了覆盖。</w:t>
      </w:r>
    </w:p>
    <w:p w14:paraId="3D8540B0" w14:textId="77777777" w:rsidR="00AF3A64" w:rsidRDefault="00AF3A64" w:rsidP="0079394A">
      <w:pPr>
        <w:ind w:left="720"/>
        <w:rPr>
          <w:rFonts w:hint="eastAsia"/>
        </w:rPr>
      </w:pPr>
    </w:p>
    <w:p w14:paraId="4BD17C3A" w14:textId="4599F2D2" w:rsidR="00F03B5C" w:rsidRDefault="00F03B5C" w:rsidP="0034762E">
      <w:pPr>
        <w:pStyle w:val="1"/>
        <w:ind w:left="720" w:hanging="720"/>
        <w:rPr>
          <w:rFonts w:hint="eastAsia"/>
        </w:rPr>
      </w:pPr>
      <w:r>
        <w:rPr>
          <w:rFonts w:hint="eastAsia"/>
        </w:rPr>
        <w:t>建议措施</w:t>
      </w:r>
      <w:bookmarkEnd w:id="4"/>
    </w:p>
    <w:p w14:paraId="4FA4F6B7" w14:textId="769EBE05" w:rsidR="00F93A80" w:rsidRDefault="0034762E" w:rsidP="00F93A80">
      <w:pPr>
        <w:ind w:left="720"/>
        <w:rPr>
          <w:rFonts w:hint="eastAsia"/>
        </w:rPr>
      </w:pPr>
      <w:r>
        <w:rPr>
          <w:rFonts w:hint="eastAsia"/>
        </w:rPr>
        <w:t>根据测试结果，项目组人员对该项目的</w:t>
      </w:r>
      <w:r w:rsidR="00F93A80">
        <w:rPr>
          <w:rFonts w:hint="eastAsia"/>
        </w:rPr>
        <w:t>目前的状态进行了大致的评估：</w:t>
      </w:r>
    </w:p>
    <w:p w14:paraId="1A096CC7" w14:textId="37CFA059" w:rsidR="00F93A80" w:rsidRDefault="006D103D" w:rsidP="00824665">
      <w:pPr>
        <w:pStyle w:val="af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在实现项目的基本功能的代码中，</w:t>
      </w:r>
      <w:r w:rsidR="00824665">
        <w:rPr>
          <w:rFonts w:hint="eastAsia"/>
        </w:rPr>
        <w:t>经过修改以及排查，基本上不会出现太严重的问题；</w:t>
      </w:r>
    </w:p>
    <w:p w14:paraId="3C149F53" w14:textId="611E006C" w:rsidR="00824665" w:rsidRDefault="00824665" w:rsidP="00824665">
      <w:pPr>
        <w:pStyle w:val="af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对于一些难以发现的边界问题以及</w:t>
      </w:r>
      <w:r w:rsidR="00C06FF8">
        <w:rPr>
          <w:rFonts w:hint="eastAsia"/>
        </w:rPr>
        <w:t>并发产生的大数据处理问题，可能还存在着不足之处，有待后续使用过程中的排查</w:t>
      </w:r>
      <w:r w:rsidR="00D05D00">
        <w:rPr>
          <w:rFonts w:hint="eastAsia"/>
        </w:rPr>
        <w:t>；</w:t>
      </w:r>
    </w:p>
    <w:p w14:paraId="7D76A9D1" w14:textId="2D70C9CC" w:rsidR="00625FE4" w:rsidRPr="00F93A80" w:rsidRDefault="00D05D00" w:rsidP="00824665">
      <w:pPr>
        <w:pStyle w:val="af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本次测试中大部分有关可靠性的非功能需求</w:t>
      </w:r>
      <w:r w:rsidR="00F52D85">
        <w:rPr>
          <w:rFonts w:hint="eastAsia"/>
        </w:rPr>
        <w:t>，例如平均故障间隔、平均修复时间</w:t>
      </w:r>
      <w:r w:rsidR="00C40EDB">
        <w:rPr>
          <w:rFonts w:hint="eastAsia"/>
        </w:rPr>
        <w:t>等指标，由于测试的条件还不是很完善，未能得到合理的评估，建议在下一个迭代过程中对此本次迭代未测试到的方面进行测试。</w:t>
      </w:r>
      <w:bookmarkStart w:id="5" w:name="_GoBack"/>
      <w:bookmarkEnd w:id="5"/>
    </w:p>
    <w:sectPr w:rsidR="00625FE4" w:rsidRPr="00F93A8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47A77" w14:textId="77777777" w:rsidR="00B928B4" w:rsidRDefault="00B928B4">
      <w:r>
        <w:separator/>
      </w:r>
    </w:p>
  </w:endnote>
  <w:endnote w:type="continuationSeparator" w:id="0">
    <w:p w14:paraId="43BA968D" w14:textId="77777777" w:rsidR="00B928B4" w:rsidRDefault="00B9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23A3C0BC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0CC889" w14:textId="77777777"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75E0ED" w14:textId="77777777" w:rsidR="00D67C01" w:rsidRDefault="00D67C01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B06B7C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429D91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40EDB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40EDB" w:rsidRPr="00C40EDB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C25A5EA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785B0" w14:textId="77777777" w:rsidR="00B928B4" w:rsidRDefault="00B928B4">
      <w:r>
        <w:separator/>
      </w:r>
    </w:p>
  </w:footnote>
  <w:footnote w:type="continuationSeparator" w:id="0">
    <w:p w14:paraId="6FF0F9C0" w14:textId="77777777" w:rsidR="00B928B4" w:rsidRDefault="00B928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625CC" w14:textId="77777777" w:rsidR="00D67C01" w:rsidRDefault="00D67C01">
    <w:pPr>
      <w:rPr>
        <w:sz w:val="24"/>
      </w:rPr>
    </w:pPr>
  </w:p>
  <w:p w14:paraId="2384ACD9" w14:textId="77777777" w:rsidR="00D67C01" w:rsidRDefault="00D67C01">
    <w:pPr>
      <w:pBdr>
        <w:top w:val="single" w:sz="6" w:space="1" w:color="auto"/>
      </w:pBdr>
      <w:rPr>
        <w:sz w:val="24"/>
      </w:rPr>
    </w:pPr>
  </w:p>
  <w:p w14:paraId="33E7BAFA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06B7C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BFCE0DC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0F4B422C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6B35A1B4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1552C09" w14:textId="60A9AD52" w:rsidR="00D67C01" w:rsidRDefault="00940B87">
          <w:pPr>
            <w:rPr>
              <w:rFonts w:hint="eastAsia"/>
            </w:rPr>
          </w:pPr>
          <w:r>
            <w:rPr>
              <w:rFonts w:ascii="Times New Roman" w:hint="eastAsia"/>
            </w:rPr>
            <w:t>To-Simple</w:t>
          </w:r>
          <w:r>
            <w:rPr>
              <w:rFonts w:ascii="Times New Roman" w:hint="eastAsia"/>
            </w:rPr>
            <w:t>问卷网</w:t>
          </w:r>
        </w:p>
      </w:tc>
      <w:tc>
        <w:tcPr>
          <w:tcW w:w="3179" w:type="dxa"/>
        </w:tcPr>
        <w:p w14:paraId="5B8728D0" w14:textId="16C400F5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 w:rsidR="00B817D0">
            <w:rPr>
              <w:rFonts w:ascii="Times New Roman"/>
            </w:rPr>
            <w:t xml:space="preserve">           1.0</w:t>
          </w:r>
        </w:p>
      </w:tc>
    </w:tr>
    <w:tr w:rsidR="00D67C01" w14:paraId="22623D6F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389770C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B06B7C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BA8B630" w14:textId="6CA63252" w:rsidR="00D67C01" w:rsidRDefault="00D67C01" w:rsidP="00B817D0">
          <w:pPr>
            <w:rPr>
              <w:rFonts w:ascii="Times New Roman"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B817D0">
            <w:rPr>
              <w:rFonts w:ascii="Times New Roman"/>
              <w:noProof/>
            </w:rPr>
            <w:t>2017/7</w:t>
          </w:r>
          <w:r w:rsidR="00B817D0">
            <w:rPr>
              <w:rFonts w:ascii="Times New Roman" w:hint="eastAsia"/>
              <w:noProof/>
            </w:rPr>
            <w:t>/</w:t>
          </w:r>
          <w:r w:rsidR="00B817D0">
            <w:rPr>
              <w:rFonts w:ascii="Times New Roman"/>
              <w:noProof/>
            </w:rPr>
            <w:t>21</w:t>
          </w:r>
        </w:p>
      </w:tc>
    </w:tr>
  </w:tbl>
  <w:p w14:paraId="2DDB97AD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464F56"/>
    <w:multiLevelType w:val="hybridMultilevel"/>
    <w:tmpl w:val="4742099E"/>
    <w:lvl w:ilvl="0" w:tplc="3B220B5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7C"/>
    <w:rsid w:val="00040AF0"/>
    <w:rsid w:val="001726CC"/>
    <w:rsid w:val="00265217"/>
    <w:rsid w:val="002954F8"/>
    <w:rsid w:val="0034762E"/>
    <w:rsid w:val="0035274A"/>
    <w:rsid w:val="00352BFC"/>
    <w:rsid w:val="0036584D"/>
    <w:rsid w:val="003C4E47"/>
    <w:rsid w:val="00444EDA"/>
    <w:rsid w:val="004C4AD9"/>
    <w:rsid w:val="00574378"/>
    <w:rsid w:val="0061069A"/>
    <w:rsid w:val="00625FE4"/>
    <w:rsid w:val="006403B5"/>
    <w:rsid w:val="006D103D"/>
    <w:rsid w:val="00744469"/>
    <w:rsid w:val="00752A83"/>
    <w:rsid w:val="0079394A"/>
    <w:rsid w:val="00824665"/>
    <w:rsid w:val="00851794"/>
    <w:rsid w:val="00876C18"/>
    <w:rsid w:val="00940B87"/>
    <w:rsid w:val="00963961"/>
    <w:rsid w:val="00997C58"/>
    <w:rsid w:val="009D7362"/>
    <w:rsid w:val="00A33B99"/>
    <w:rsid w:val="00AD74A5"/>
    <w:rsid w:val="00AF3A64"/>
    <w:rsid w:val="00B06B7C"/>
    <w:rsid w:val="00B15505"/>
    <w:rsid w:val="00B347DD"/>
    <w:rsid w:val="00B817D0"/>
    <w:rsid w:val="00B928B4"/>
    <w:rsid w:val="00C06FF8"/>
    <w:rsid w:val="00C35FCE"/>
    <w:rsid w:val="00C40EDB"/>
    <w:rsid w:val="00C5163B"/>
    <w:rsid w:val="00C67733"/>
    <w:rsid w:val="00C92A9A"/>
    <w:rsid w:val="00CB1D28"/>
    <w:rsid w:val="00CD764A"/>
    <w:rsid w:val="00CE63D1"/>
    <w:rsid w:val="00CF757A"/>
    <w:rsid w:val="00D05D00"/>
    <w:rsid w:val="00D35600"/>
    <w:rsid w:val="00D3706D"/>
    <w:rsid w:val="00D67C01"/>
    <w:rsid w:val="00D915E7"/>
    <w:rsid w:val="00DA2E87"/>
    <w:rsid w:val="00E1457C"/>
    <w:rsid w:val="00E672A3"/>
    <w:rsid w:val="00EF59D3"/>
    <w:rsid w:val="00F03B5C"/>
    <w:rsid w:val="00F52D85"/>
    <w:rsid w:val="00F93A80"/>
    <w:rsid w:val="00FA1775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965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8246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ubojun/ToSIMPLE/Doc/&#20132;&#20184;1/&#20132;&#20184;1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交付1测试报告.dot</Template>
  <TotalTime>58</TotalTime>
  <Pages>4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测试报告</vt:lpstr>
    </vt:vector>
  </TitlesOfParts>
  <Company>&lt;SJTU&gt;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bojun zhu</dc:creator>
  <cp:keywords/>
  <cp:lastModifiedBy>bojun zhu</cp:lastModifiedBy>
  <cp:revision>35</cp:revision>
  <dcterms:created xsi:type="dcterms:W3CDTF">2017-07-21T07:10:00Z</dcterms:created>
  <dcterms:modified xsi:type="dcterms:W3CDTF">2017-07-21T08:48:00Z</dcterms:modified>
</cp:coreProperties>
</file>