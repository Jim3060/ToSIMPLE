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0FAA9" w14:textId="75FE4B5E" w:rsidR="00821EC9" w:rsidRDefault="00C971C6">
      <w:pPr>
        <w:pStyle w:val="ac"/>
        <w:wordWrap w:val="0"/>
        <w:jc w:val="right"/>
        <w:rPr>
          <w:lang w:eastAsia="zh-CN"/>
        </w:rPr>
      </w:pPr>
      <w:r>
        <w:rPr>
          <w:rFonts w:hint="eastAsia"/>
        </w:rPr>
        <w:t xml:space="preserve"> </w:t>
      </w:r>
      <w:r w:rsidR="00021B5C">
        <w:rPr>
          <w:rFonts w:hint="eastAsia"/>
        </w:rPr>
        <w:t>To simple</w:t>
      </w:r>
      <w:r w:rsidR="00021B5C">
        <w:rPr>
          <w:rFonts w:hint="eastAsia"/>
        </w:rPr>
        <w:t>在线问卷调查网</w:t>
      </w:r>
    </w:p>
    <w:p w14:paraId="3E5CEE26" w14:textId="77777777" w:rsidR="00821EC9" w:rsidRDefault="00021B5C">
      <w:pPr>
        <w:pStyle w:val="ac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 w14:paraId="0E290FF5" w14:textId="77777777" w:rsidR="00821EC9" w:rsidRDefault="00821EC9">
      <w:pPr>
        <w:pStyle w:val="ac"/>
        <w:jc w:val="right"/>
        <w:rPr>
          <w:lang w:eastAsia="zh-CN"/>
        </w:rPr>
      </w:pPr>
    </w:p>
    <w:p w14:paraId="5855EFE9" w14:textId="77777777" w:rsidR="00821EC9" w:rsidRDefault="00021B5C">
      <w:pPr>
        <w:pStyle w:val="ac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 w14:paraId="73E1A98A" w14:textId="77777777" w:rsidR="00821EC9" w:rsidRDefault="00821EC9">
      <w:pPr>
        <w:pStyle w:val="ac"/>
        <w:rPr>
          <w:sz w:val="28"/>
          <w:lang w:eastAsia="zh-CN"/>
        </w:rPr>
      </w:pPr>
    </w:p>
    <w:p w14:paraId="4F2EFB99" w14:textId="77777777" w:rsidR="00C971C6" w:rsidRDefault="00C971C6">
      <w:pPr>
        <w:pStyle w:val="ac"/>
        <w:rPr>
          <w:rFonts w:hint="eastAsia"/>
        </w:rPr>
      </w:pPr>
    </w:p>
    <w:p w14:paraId="587700AF" w14:textId="77777777" w:rsidR="00C971C6" w:rsidRDefault="00C971C6">
      <w:pPr>
        <w:pStyle w:val="ac"/>
        <w:rPr>
          <w:rFonts w:hint="eastAsia"/>
        </w:rPr>
      </w:pPr>
    </w:p>
    <w:p w14:paraId="68622D30" w14:textId="77777777" w:rsidR="00C971C6" w:rsidRDefault="00C971C6">
      <w:pPr>
        <w:pStyle w:val="ac"/>
        <w:rPr>
          <w:rFonts w:hint="eastAsia"/>
        </w:rPr>
      </w:pPr>
    </w:p>
    <w:p w14:paraId="196C6EB2" w14:textId="77777777" w:rsidR="00C971C6" w:rsidRDefault="00C971C6">
      <w:pPr>
        <w:pStyle w:val="ac"/>
        <w:rPr>
          <w:rFonts w:hint="eastAsia"/>
        </w:rPr>
      </w:pPr>
    </w:p>
    <w:p w14:paraId="6FDF577C" w14:textId="77777777" w:rsidR="00C971C6" w:rsidRDefault="00C971C6">
      <w:pPr>
        <w:pStyle w:val="ac"/>
        <w:rPr>
          <w:rFonts w:hint="eastAsia"/>
        </w:rPr>
      </w:pPr>
    </w:p>
    <w:p w14:paraId="662C326C" w14:textId="77777777" w:rsidR="00C971C6" w:rsidRDefault="00C971C6">
      <w:pPr>
        <w:pStyle w:val="ac"/>
        <w:rPr>
          <w:rFonts w:hint="eastAsia"/>
        </w:rPr>
      </w:pPr>
    </w:p>
    <w:p w14:paraId="4897352C" w14:textId="77777777" w:rsidR="00C971C6" w:rsidRDefault="00C971C6">
      <w:pPr>
        <w:pStyle w:val="ac"/>
        <w:rPr>
          <w:rFonts w:hint="eastAsia"/>
        </w:rPr>
      </w:pPr>
    </w:p>
    <w:p w14:paraId="6BDFADF3" w14:textId="77777777" w:rsidR="00C971C6" w:rsidRDefault="00C971C6">
      <w:pPr>
        <w:pStyle w:val="ac"/>
        <w:rPr>
          <w:rFonts w:hint="eastAsia"/>
        </w:rPr>
      </w:pPr>
    </w:p>
    <w:p w14:paraId="7F2142BA" w14:textId="77777777" w:rsidR="00C971C6" w:rsidRDefault="00C971C6">
      <w:pPr>
        <w:pStyle w:val="ac"/>
        <w:rPr>
          <w:rFonts w:hint="eastAsia"/>
        </w:rPr>
      </w:pPr>
    </w:p>
    <w:p w14:paraId="3A09D8B9" w14:textId="77777777" w:rsidR="00C971C6" w:rsidRDefault="00C971C6">
      <w:pPr>
        <w:pStyle w:val="ac"/>
        <w:rPr>
          <w:rFonts w:hint="eastAsia"/>
        </w:rPr>
      </w:pPr>
    </w:p>
    <w:p w14:paraId="26CC147D" w14:textId="77777777" w:rsidR="00C971C6" w:rsidRDefault="00C971C6">
      <w:pPr>
        <w:pStyle w:val="ac"/>
        <w:rPr>
          <w:rFonts w:hint="eastAsia"/>
        </w:rPr>
      </w:pPr>
    </w:p>
    <w:p w14:paraId="7E3ACCBC" w14:textId="77777777" w:rsidR="00C971C6" w:rsidRDefault="00C971C6">
      <w:pPr>
        <w:pStyle w:val="ac"/>
        <w:rPr>
          <w:rFonts w:hint="eastAsia"/>
        </w:rPr>
      </w:pPr>
    </w:p>
    <w:p w14:paraId="30CD3385" w14:textId="77777777" w:rsidR="00C971C6" w:rsidRDefault="00C971C6">
      <w:pPr>
        <w:pStyle w:val="ac"/>
        <w:rPr>
          <w:rFonts w:hint="eastAsia"/>
        </w:rPr>
      </w:pPr>
    </w:p>
    <w:p w14:paraId="78A508BF" w14:textId="77777777" w:rsidR="00821EC9" w:rsidRDefault="00021B5C">
      <w:pPr>
        <w:pStyle w:val="ac"/>
      </w:pPr>
      <w:bookmarkStart w:id="0" w:name="_GoBack"/>
      <w:bookmarkEnd w:id="0"/>
      <w:r>
        <w:rPr>
          <w:rFonts w:hint="eastAsia"/>
        </w:rPr>
        <w:t>修订历史记录</w:t>
      </w:r>
    </w:p>
    <w:p w14:paraId="6E4D8F74" w14:textId="77777777" w:rsidR="00821EC9" w:rsidRDefault="00821EC9">
      <w:pPr>
        <w:pStyle w:val="ac"/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21EC9" w14:paraId="1F95212E" w14:textId="77777777">
        <w:tc>
          <w:tcPr>
            <w:tcW w:w="2304" w:type="dxa"/>
          </w:tcPr>
          <w:p w14:paraId="30854FF3" w14:textId="77777777" w:rsidR="00821EC9" w:rsidRDefault="00021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558EC08" w14:textId="77777777" w:rsidR="00821EC9" w:rsidRDefault="00021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F639EB6" w14:textId="77777777" w:rsidR="00821EC9" w:rsidRDefault="00021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BCC819C" w14:textId="77777777" w:rsidR="00821EC9" w:rsidRDefault="00021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21EC9" w14:paraId="5138A436" w14:textId="77777777">
        <w:tc>
          <w:tcPr>
            <w:tcW w:w="2304" w:type="dxa"/>
          </w:tcPr>
          <w:p w14:paraId="37269D94" w14:textId="77777777" w:rsidR="00821EC9" w:rsidRDefault="00021B5C">
            <w:pPr>
              <w:pStyle w:val="Tabletext"/>
            </w:pPr>
            <w:r>
              <w:t>8/9/2017</w:t>
            </w:r>
          </w:p>
        </w:tc>
        <w:tc>
          <w:tcPr>
            <w:tcW w:w="1152" w:type="dxa"/>
          </w:tcPr>
          <w:p w14:paraId="5F7815A0" w14:textId="77777777" w:rsidR="00821EC9" w:rsidRDefault="00021B5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CE27351" w14:textId="77777777" w:rsidR="00821EC9" w:rsidRDefault="00021B5C">
            <w:pPr>
              <w:pStyle w:val="Tabletext"/>
            </w:pPr>
            <w:r>
              <w:rPr>
                <w:rFonts w:hint="eastAsia"/>
              </w:rPr>
              <w:t>完成测试用例的撰写</w:t>
            </w:r>
          </w:p>
        </w:tc>
        <w:tc>
          <w:tcPr>
            <w:tcW w:w="2304" w:type="dxa"/>
          </w:tcPr>
          <w:p w14:paraId="366EBC40" w14:textId="77777777" w:rsidR="00821EC9" w:rsidRDefault="00021B5C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李林生、刘君益、王自铭、朱伯君</w:t>
            </w:r>
          </w:p>
        </w:tc>
      </w:tr>
      <w:tr w:rsidR="00821EC9" w14:paraId="31C3395D" w14:textId="77777777">
        <w:tc>
          <w:tcPr>
            <w:tcW w:w="2304" w:type="dxa"/>
          </w:tcPr>
          <w:p w14:paraId="050097F8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14:paraId="02D2AB3C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14:paraId="66FFE1BB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14:paraId="0183A0FA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</w:tr>
      <w:tr w:rsidR="00821EC9" w14:paraId="755A93AB" w14:textId="77777777">
        <w:tc>
          <w:tcPr>
            <w:tcW w:w="2304" w:type="dxa"/>
          </w:tcPr>
          <w:p w14:paraId="297C7483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14:paraId="268E8EC2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14:paraId="46077D68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14:paraId="2862E792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</w:tr>
      <w:tr w:rsidR="00821EC9" w14:paraId="3E41903E" w14:textId="77777777">
        <w:tc>
          <w:tcPr>
            <w:tcW w:w="2304" w:type="dxa"/>
          </w:tcPr>
          <w:p w14:paraId="2EDFF9D6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  <w:tc>
          <w:tcPr>
            <w:tcW w:w="1152" w:type="dxa"/>
          </w:tcPr>
          <w:p w14:paraId="6180642D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  <w:tc>
          <w:tcPr>
            <w:tcW w:w="3744" w:type="dxa"/>
          </w:tcPr>
          <w:p w14:paraId="158FFF99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  <w:tc>
          <w:tcPr>
            <w:tcW w:w="2304" w:type="dxa"/>
          </w:tcPr>
          <w:p w14:paraId="504D3D9D" w14:textId="77777777" w:rsidR="00821EC9" w:rsidRDefault="00821EC9">
            <w:pPr>
              <w:pStyle w:val="Tabletext"/>
              <w:rPr>
                <w:lang w:eastAsia="zh-CN"/>
              </w:rPr>
            </w:pPr>
          </w:p>
        </w:tc>
      </w:tr>
    </w:tbl>
    <w:p w14:paraId="74477D0D" w14:textId="77777777" w:rsidR="00821EC9" w:rsidRDefault="00821EC9">
      <w:pPr>
        <w:rPr>
          <w:lang w:eastAsia="zh-CN"/>
        </w:rPr>
      </w:pPr>
    </w:p>
    <w:p w14:paraId="75955674" w14:textId="77777777" w:rsidR="00821EC9" w:rsidRDefault="00021B5C">
      <w:pPr>
        <w:pStyle w:val="ac"/>
      </w:pPr>
      <w:r>
        <w:rPr>
          <w:lang w:eastAsia="zh-CN"/>
        </w:rPr>
        <w:br w:type="page"/>
      </w:r>
      <w:r>
        <w:lastRenderedPageBreak/>
        <w:t>Table of Contents</w:t>
      </w:r>
    </w:p>
    <w:p w14:paraId="7D228E5B" w14:textId="77777777" w:rsidR="00821EC9" w:rsidRDefault="00021B5C">
      <w:pPr>
        <w:pStyle w:val="10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_Toc110843658 \h </w:instrText>
      </w:r>
      <w:r>
        <w:fldChar w:fldCharType="separate"/>
      </w:r>
      <w:r>
        <w:t>2</w:t>
      </w:r>
      <w:r>
        <w:fldChar w:fldCharType="end"/>
      </w:r>
    </w:p>
    <w:p w14:paraId="31BC40C1" w14:textId="77777777" w:rsidR="00821EC9" w:rsidRDefault="00021B5C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t>1.1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_Toc110843659 \h </w:instrText>
      </w:r>
      <w:r>
        <w:fldChar w:fldCharType="separate"/>
      </w:r>
      <w:r>
        <w:t>2</w:t>
      </w:r>
      <w:r>
        <w:fldChar w:fldCharType="end"/>
      </w:r>
    </w:p>
    <w:p w14:paraId="1E0D0428" w14:textId="77777777" w:rsidR="00821EC9" w:rsidRDefault="00021B5C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t>1.2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_Toc110843660 \h </w:instrText>
      </w:r>
      <w:r>
        <w:fldChar w:fldCharType="separate"/>
      </w:r>
      <w:r>
        <w:t>2</w:t>
      </w:r>
      <w:r>
        <w:fldChar w:fldCharType="end"/>
      </w:r>
    </w:p>
    <w:p w14:paraId="7465366A" w14:textId="77777777" w:rsidR="00821EC9" w:rsidRDefault="00021B5C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1.3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_Toc110843663 \h </w:instrText>
      </w:r>
      <w:r>
        <w:fldChar w:fldCharType="separate"/>
      </w:r>
      <w:r>
        <w:rPr>
          <w:lang w:eastAsia="zh-CN"/>
        </w:rPr>
        <w:t>2</w:t>
      </w:r>
      <w:r>
        <w:fldChar w:fldCharType="end"/>
      </w:r>
    </w:p>
    <w:p w14:paraId="69E57013" w14:textId="77777777" w:rsidR="00821EC9" w:rsidRDefault="00021B5C">
      <w:pPr>
        <w:pStyle w:val="10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2.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测试用例（功能性）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_Toc110843664 \h </w:instrText>
      </w:r>
      <w:r>
        <w:fldChar w:fldCharType="separate"/>
      </w:r>
      <w:r>
        <w:rPr>
          <w:lang w:eastAsia="zh-CN"/>
        </w:rPr>
        <w:t>2</w:t>
      </w:r>
      <w:r>
        <w:fldChar w:fldCharType="end"/>
      </w:r>
    </w:p>
    <w:p w14:paraId="22097494" w14:textId="77777777" w:rsidR="00821EC9" w:rsidRDefault="00021B5C">
      <w:pPr>
        <w:pStyle w:val="20"/>
        <w:tabs>
          <w:tab w:val="left" w:pos="1000"/>
        </w:tabs>
      </w:pPr>
      <w:r>
        <w:rPr>
          <w:lang w:eastAsia="zh-CN"/>
        </w:rPr>
        <w:t>2.1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kern w:val="2"/>
          <w:sz w:val="21"/>
          <w:szCs w:val="24"/>
          <w:lang w:eastAsia="zh-CN"/>
        </w:rPr>
        <w:t>详细用例</w:t>
      </w:r>
      <w:r>
        <w:rPr>
          <w:lang w:eastAsia="zh-CN"/>
        </w:rPr>
        <w:t xml:space="preserve"> </w:t>
      </w:r>
      <w:r>
        <w:tab/>
      </w:r>
      <w:r>
        <w:fldChar w:fldCharType="begin"/>
      </w:r>
      <w:r>
        <w:instrText xml:space="preserve"> PAGEREF _Toc110843665 \h </w:instrText>
      </w:r>
      <w:r>
        <w:fldChar w:fldCharType="separate"/>
      </w:r>
      <w:r>
        <w:t>2</w:t>
      </w:r>
      <w:r>
        <w:fldChar w:fldCharType="end"/>
      </w:r>
    </w:p>
    <w:p w14:paraId="5FCA05EA" w14:textId="77777777" w:rsidR="00821EC9" w:rsidRDefault="00021B5C">
      <w:pPr>
        <w:pStyle w:val="10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3.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测试用例（非功能性）</w:t>
      </w:r>
      <w:r>
        <w:rPr>
          <w:lang w:eastAsia="zh-CN"/>
        </w:rPr>
        <w:tab/>
      </w:r>
      <w:r>
        <w:rPr>
          <w:rFonts w:hint="eastAsia"/>
        </w:rPr>
        <w:t>18</w:t>
      </w:r>
    </w:p>
    <w:p w14:paraId="6451CC08" w14:textId="77777777" w:rsidR="00821EC9" w:rsidRDefault="00021B5C">
      <w:pPr>
        <w:pStyle w:val="20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3.1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kern w:val="2"/>
          <w:sz w:val="21"/>
          <w:szCs w:val="24"/>
          <w:lang w:eastAsia="zh-CN"/>
        </w:rPr>
        <w:t>详细用例</w:t>
      </w:r>
      <w:r>
        <w:rPr>
          <w:lang w:eastAsia="zh-CN"/>
        </w:rPr>
        <w:t xml:space="preserve"> </w:t>
      </w:r>
      <w:r>
        <w:tab/>
      </w:r>
      <w:r>
        <w:rPr>
          <w:rFonts w:hint="eastAsia"/>
        </w:rPr>
        <w:t>18</w:t>
      </w:r>
    </w:p>
    <w:p w14:paraId="310D2992" w14:textId="77777777" w:rsidR="00821EC9" w:rsidRDefault="00021B5C">
      <w:pPr>
        <w:pStyle w:val="ac"/>
        <w:rPr>
          <w:lang w:eastAsia="zh-CN"/>
        </w:rPr>
      </w:pPr>
      <w:r>
        <w:rPr>
          <w:b w:val="0"/>
        </w:rPr>
        <w:fldChar w:fldCharType="end"/>
      </w:r>
      <w:r>
        <w:br w:type="page"/>
      </w:r>
      <w:fldSimple w:instr=" TITLE  \* MERGEFORMAT ">
        <w:r>
          <w:rPr>
            <w:rFonts w:hint="eastAsia"/>
          </w:rPr>
          <w:t>测试用例</w:t>
        </w:r>
      </w:fldSimple>
    </w:p>
    <w:p w14:paraId="610097A2" w14:textId="77777777" w:rsidR="00821EC9" w:rsidRDefault="00021B5C">
      <w:pPr>
        <w:pStyle w:val="1"/>
      </w:pPr>
      <w:bookmarkStart w:id="1" w:name="_Toc498761760"/>
      <w:bookmarkStart w:id="2" w:name="_Toc110843658"/>
      <w:bookmarkStart w:id="3" w:name="_Toc456600922"/>
      <w:bookmarkStart w:id="4" w:name="_Toc456598591"/>
      <w:r>
        <w:rPr>
          <w:rFonts w:hint="eastAsia"/>
        </w:rPr>
        <w:t>简介</w:t>
      </w:r>
      <w:bookmarkEnd w:id="1"/>
      <w:bookmarkEnd w:id="2"/>
    </w:p>
    <w:p w14:paraId="6EC61AA2" w14:textId="77777777" w:rsidR="00821EC9" w:rsidRDefault="00021B5C">
      <w:pPr>
        <w:pStyle w:val="a5"/>
        <w:ind w:left="0" w:firstLine="720"/>
        <w:rPr>
          <w:lang w:eastAsia="zh-CN"/>
        </w:rPr>
      </w:pPr>
      <w:r>
        <w:rPr>
          <w:rFonts w:hint="eastAsia"/>
          <w:lang w:eastAsia="zh-CN"/>
        </w:rPr>
        <w:t>测试用例报告中主要包含了对工程的正确性以及性能的测试。</w:t>
      </w:r>
    </w:p>
    <w:p w14:paraId="40F8B190" w14:textId="77777777" w:rsidR="00821EC9" w:rsidRDefault="00021B5C">
      <w:pPr>
        <w:pStyle w:val="2"/>
      </w:pPr>
      <w:bookmarkStart w:id="5" w:name="_Toc498761761"/>
      <w:bookmarkStart w:id="6" w:name="_Toc110843659"/>
      <w:r>
        <w:rPr>
          <w:rFonts w:hint="eastAsia"/>
        </w:rPr>
        <w:t>目的</w:t>
      </w:r>
      <w:bookmarkEnd w:id="5"/>
      <w:bookmarkEnd w:id="6"/>
    </w:p>
    <w:p w14:paraId="1FC0ACC5" w14:textId="77777777" w:rsidR="00821EC9" w:rsidRDefault="00021B5C">
      <w:pPr>
        <w:pStyle w:val="a5"/>
        <w:rPr>
          <w:lang w:eastAsia="zh-CN"/>
        </w:rPr>
      </w:pPr>
      <w:r>
        <w:rPr>
          <w:rFonts w:hint="eastAsia"/>
          <w:lang w:eastAsia="zh-CN"/>
        </w:rPr>
        <w:t>在一定的条件下（即外部与工程无关的如网络速度保持一定的值），确保工程的正确性，以及能够达到一定的性能。</w:t>
      </w:r>
    </w:p>
    <w:p w14:paraId="3DB0B1AC" w14:textId="77777777" w:rsidR="00821EC9" w:rsidRDefault="00021B5C">
      <w:pPr>
        <w:pStyle w:val="2"/>
      </w:pPr>
      <w:bookmarkStart w:id="7" w:name="_Toc110843660"/>
      <w:bookmarkStart w:id="8" w:name="_Toc498761762"/>
      <w:r>
        <w:rPr>
          <w:rFonts w:hint="eastAsia"/>
        </w:rPr>
        <w:t>范围</w:t>
      </w:r>
      <w:bookmarkEnd w:id="7"/>
      <w:bookmarkEnd w:id="8"/>
    </w:p>
    <w:p w14:paraId="3E9CDE7D" w14:textId="77777777" w:rsidR="00821EC9" w:rsidRDefault="00021B5C">
      <w:pPr>
        <w:ind w:left="720"/>
      </w:pPr>
      <w:r>
        <w:rPr>
          <w:rFonts w:hint="eastAsia"/>
        </w:rPr>
        <w:t>程序功能性需求、非功能性需求。</w:t>
      </w:r>
    </w:p>
    <w:p w14:paraId="2310346F" w14:textId="77777777" w:rsidR="00821EC9" w:rsidRDefault="00021B5C">
      <w:pPr>
        <w:pStyle w:val="2"/>
      </w:pPr>
      <w:bookmarkStart w:id="9" w:name="_Toc498761765"/>
      <w:bookmarkStart w:id="10" w:name="_Toc110843663"/>
      <w:bookmarkEnd w:id="3"/>
      <w:bookmarkEnd w:id="4"/>
      <w:r>
        <w:rPr>
          <w:rFonts w:hint="eastAsia"/>
        </w:rPr>
        <w:t>概述</w:t>
      </w:r>
      <w:bookmarkEnd w:id="9"/>
      <w:bookmarkEnd w:id="10"/>
    </w:p>
    <w:p w14:paraId="3FB843B1" w14:textId="77777777" w:rsidR="00821EC9" w:rsidRDefault="00021B5C">
      <w:pPr>
        <w:ind w:left="720"/>
        <w:rPr>
          <w:lang w:eastAsia="zh-CN"/>
        </w:rPr>
      </w:pPr>
      <w:r>
        <w:rPr>
          <w:rFonts w:hint="eastAsia"/>
          <w:lang w:eastAsia="zh-CN"/>
        </w:rPr>
        <w:t>第二节为主体，包含了简单的分类和详细的每个测试用例，涵盖了程序已实现的功能性需求、非功能性需求。</w:t>
      </w:r>
    </w:p>
    <w:p w14:paraId="1B09AE13" w14:textId="77777777" w:rsidR="00821EC9" w:rsidRDefault="00821EC9">
      <w:pPr>
        <w:ind w:left="720"/>
        <w:rPr>
          <w:lang w:eastAsia="zh-CN"/>
        </w:rPr>
      </w:pPr>
    </w:p>
    <w:p w14:paraId="5D67E166" w14:textId="77777777" w:rsidR="00821EC9" w:rsidRDefault="00021B5C">
      <w:pPr>
        <w:pStyle w:val="1"/>
        <w:rPr>
          <w:lang w:eastAsia="zh-CN"/>
        </w:rPr>
      </w:pPr>
      <w:bookmarkStart w:id="11" w:name="_Toc110843664"/>
      <w:r>
        <w:rPr>
          <w:rFonts w:hint="eastAsia"/>
          <w:lang w:eastAsia="zh-CN"/>
        </w:rPr>
        <w:t>测试用例</w:t>
      </w:r>
      <w:bookmarkEnd w:id="11"/>
      <w:r>
        <w:rPr>
          <w:rFonts w:hint="eastAsia"/>
          <w:lang w:eastAsia="zh-CN"/>
        </w:rPr>
        <w:t>功能性</w:t>
      </w:r>
    </w:p>
    <w:p w14:paraId="753EDF5E" w14:textId="77777777" w:rsidR="00821EC9" w:rsidRDefault="00021B5C">
      <w:pPr>
        <w:pStyle w:val="InfoBlue"/>
        <w:rPr>
          <w:lang w:eastAsia="zh-CN"/>
        </w:rPr>
      </w:pPr>
      <w:r>
        <w:rPr>
          <w:rFonts w:hint="eastAsia"/>
          <w:lang w:eastAsia="zh-CN"/>
        </w:rPr>
        <w:t xml:space="preserve"> [</w:t>
      </w:r>
      <w:r>
        <w:t>A description of the purpose or objective of th</w:t>
      </w:r>
      <w:r>
        <w:rPr>
          <w:rFonts w:hint="eastAsia"/>
          <w:lang w:eastAsia="zh-CN"/>
        </w:rPr>
        <w:t xml:space="preserve">is </w:t>
      </w:r>
      <w:r>
        <w:t>test</w:t>
      </w:r>
      <w:r>
        <w:rPr>
          <w:rFonts w:hint="eastAsia"/>
          <w:lang w:eastAsia="zh-CN"/>
        </w:rPr>
        <w:t xml:space="preserve"> case category</w:t>
      </w:r>
      <w:r>
        <w:t>.</w:t>
      </w:r>
      <w:r>
        <w:rPr>
          <w:rFonts w:hint="eastAsia"/>
          <w:lang w:eastAsia="zh-CN"/>
        </w:rPr>
        <w:t>]</w:t>
      </w:r>
    </w:p>
    <w:p w14:paraId="080C06C6" w14:textId="77777777" w:rsidR="00821EC9" w:rsidRDefault="00021B5C">
      <w:pPr>
        <w:pStyle w:val="a5"/>
        <w:keepLines w:val="0"/>
        <w:snapToGrid w:val="0"/>
        <w:spacing w:line="240" w:lineRule="auto"/>
        <w:contextualSpacing/>
        <w:rPr>
          <w:lang w:eastAsia="zh-CN"/>
        </w:rPr>
      </w:pPr>
      <w:r>
        <w:rPr>
          <w:rFonts w:hint="eastAsia"/>
          <w:lang w:eastAsia="zh-CN"/>
        </w:rPr>
        <w:t>一、测试用例功能性部分（按方面分）：</w:t>
      </w:r>
    </w:p>
    <w:p w14:paraId="506C8384" w14:textId="77777777" w:rsidR="00821EC9" w:rsidRDefault="00021B5C">
      <w:pPr>
        <w:pStyle w:val="a5"/>
        <w:keepLines w:val="0"/>
        <w:snapToGrid w:val="0"/>
        <w:spacing w:line="240" w:lineRule="auto"/>
        <w:contextualSpacing/>
        <w:rPr>
          <w:lang w:eastAsia="zh-CN"/>
        </w:rPr>
      </w:pPr>
      <w:r>
        <w:rPr>
          <w:rFonts w:hint="eastAsia"/>
          <w:lang w:eastAsia="zh-CN"/>
        </w:rPr>
        <w:t>注：仅为粗分，实际用例部分会更详细</w:t>
      </w:r>
    </w:p>
    <w:p w14:paraId="6DFE3186" w14:textId="77777777" w:rsidR="00821EC9" w:rsidRDefault="00821EC9">
      <w:pPr>
        <w:pStyle w:val="a5"/>
        <w:keepLines w:val="0"/>
        <w:snapToGrid w:val="0"/>
        <w:spacing w:line="240" w:lineRule="auto"/>
        <w:contextualSpacing/>
        <w:rPr>
          <w:lang w:eastAsia="zh-CN"/>
        </w:rPr>
      </w:pPr>
    </w:p>
    <w:p w14:paraId="4BBEC1F6" w14:textId="77777777" w:rsidR="00821EC9" w:rsidRDefault="00021B5C">
      <w:pPr>
        <w:pStyle w:val="a5"/>
        <w:keepLines w:val="0"/>
        <w:snapToGrid w:val="0"/>
        <w:spacing w:line="240" w:lineRule="auto"/>
        <w:contextualSpacing/>
        <w:rPr>
          <w:lang w:eastAsia="zh-CN"/>
        </w:rPr>
      </w:pPr>
      <w:r>
        <w:rPr>
          <w:rFonts w:hint="eastAsia"/>
          <w:lang w:eastAsia="zh-CN"/>
        </w:rPr>
        <w:t>用户：</w:t>
      </w:r>
    </w:p>
    <w:p w14:paraId="7023E3F0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用户注册</w:t>
      </w:r>
    </w:p>
    <w:p w14:paraId="2BEC6BC5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用户登录登出</w:t>
      </w:r>
    </w:p>
    <w:p w14:paraId="27EF2887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用户忘记密码</w:t>
      </w:r>
    </w:p>
    <w:p w14:paraId="1CF29338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用户修改密码</w:t>
      </w:r>
    </w:p>
    <w:p w14:paraId="21068C75" w14:textId="77777777" w:rsidR="00821EC9" w:rsidRDefault="00021B5C">
      <w:pPr>
        <w:pStyle w:val="a5"/>
        <w:keepLines w:val="0"/>
        <w:snapToGrid w:val="0"/>
        <w:spacing w:line="240" w:lineRule="auto"/>
        <w:contextualSpacing/>
        <w:rPr>
          <w:lang w:eastAsia="zh-CN"/>
        </w:rPr>
      </w:pPr>
      <w:r>
        <w:rPr>
          <w:rFonts w:hint="eastAsia"/>
          <w:lang w:eastAsia="zh-CN"/>
        </w:rPr>
        <w:t>问卷：</w:t>
      </w:r>
    </w:p>
    <w:p w14:paraId="1347386D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问卷的创建与修改：</w:t>
      </w:r>
    </w:p>
    <w:p w14:paraId="2E4C71DC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）三种类型的题目</w:t>
      </w:r>
    </w:p>
    <w:p w14:paraId="45B8CA9B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）逻辑关联</w:t>
      </w:r>
    </w:p>
    <w:p w14:paraId="5D41734D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）图片的插入</w:t>
      </w:r>
    </w:p>
    <w:p w14:paraId="32F12664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）问卷的关联</w:t>
      </w:r>
    </w:p>
    <w:p w14:paraId="685AA6DD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5</w:t>
      </w:r>
      <w:r>
        <w:rPr>
          <w:rFonts w:hint="eastAsia"/>
          <w:lang w:eastAsia="zh-CN"/>
        </w:rPr>
        <w:t>）两种编辑问卷的界面</w:t>
      </w:r>
    </w:p>
    <w:p w14:paraId="78C052A2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问卷的发布</w:t>
      </w:r>
    </w:p>
    <w:p w14:paraId="052F15B4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）问卷的发布</w:t>
      </w:r>
    </w:p>
    <w:p w14:paraId="7A604FD0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问卷的统计</w:t>
      </w:r>
    </w:p>
    <w:p w14:paraId="5BE2CBF5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）问卷的统计显示</w:t>
      </w:r>
    </w:p>
    <w:p w14:paraId="26B75756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）元数据的下载</w:t>
      </w:r>
    </w:p>
    <w:p w14:paraId="629E5635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）统计信息的下载</w:t>
      </w:r>
    </w:p>
    <w:p w14:paraId="6F5E1288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问卷的填写</w:t>
      </w:r>
    </w:p>
    <w:p w14:paraId="06F9DF19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）问卷的填写与提交</w:t>
      </w:r>
    </w:p>
    <w:p w14:paraId="3AF086F1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）问卷的举报</w:t>
      </w:r>
    </w:p>
    <w:p w14:paraId="3875A29E" w14:textId="77777777" w:rsidR="00821EC9" w:rsidRDefault="00821EC9">
      <w:pPr>
        <w:pStyle w:val="a5"/>
        <w:keepLines w:val="0"/>
        <w:snapToGrid w:val="0"/>
        <w:spacing w:line="240" w:lineRule="auto"/>
        <w:contextualSpacing/>
        <w:rPr>
          <w:lang w:eastAsia="zh-CN"/>
        </w:rPr>
      </w:pPr>
    </w:p>
    <w:p w14:paraId="13EC63CA" w14:textId="77777777" w:rsidR="00821EC9" w:rsidRDefault="00021B5C">
      <w:pPr>
        <w:pStyle w:val="a5"/>
        <w:keepLines w:val="0"/>
        <w:snapToGrid w:val="0"/>
        <w:spacing w:line="240" w:lineRule="auto"/>
        <w:contextualSpacing/>
        <w:rPr>
          <w:lang w:eastAsia="zh-CN"/>
        </w:rPr>
      </w:pPr>
      <w:r>
        <w:rPr>
          <w:rFonts w:hint="eastAsia"/>
          <w:lang w:eastAsia="zh-CN"/>
        </w:rPr>
        <w:t>管理员：</w:t>
      </w:r>
    </w:p>
    <w:p w14:paraId="6EBCEE6F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用户的管理</w:t>
      </w:r>
    </w:p>
    <w:p w14:paraId="6113FF0D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问卷举报的管理</w:t>
      </w:r>
    </w:p>
    <w:p w14:paraId="572C70C2" w14:textId="77777777" w:rsidR="00821EC9" w:rsidRDefault="00021B5C">
      <w:pPr>
        <w:pStyle w:val="a5"/>
        <w:keepLines w:val="0"/>
        <w:snapToGrid w:val="0"/>
        <w:spacing w:line="240" w:lineRule="auto"/>
        <w:ind w:leftChars="460" w:left="920"/>
        <w:contextualSpacing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备份工作</w:t>
      </w:r>
    </w:p>
    <w:p w14:paraId="5EEEB6EA" w14:textId="77777777" w:rsidR="00821EC9" w:rsidRDefault="00821EC9">
      <w:pPr>
        <w:pStyle w:val="a5"/>
        <w:keepLines w:val="0"/>
        <w:snapToGrid w:val="0"/>
        <w:ind w:left="0"/>
        <w:contextualSpacing/>
        <w:rPr>
          <w:lang w:eastAsia="zh-CN"/>
        </w:rPr>
      </w:pPr>
    </w:p>
    <w:p w14:paraId="06EC1331" w14:textId="77777777" w:rsidR="00821EC9" w:rsidRDefault="0002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用例详细描述</w:t>
      </w:r>
    </w:p>
    <w:p w14:paraId="29A8ECA9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用户注册</w:t>
      </w:r>
    </w:p>
    <w:p w14:paraId="508BC92A" w14:textId="77777777" w:rsidR="00821EC9" w:rsidRDefault="00821EC9">
      <w:pPr>
        <w:pStyle w:val="11"/>
        <w:ind w:left="720" w:firstLineChars="0" w:firstLine="0"/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4110"/>
      </w:tblGrid>
      <w:tr w:rsidR="00821EC9" w14:paraId="3FFD92FD" w14:textId="77777777">
        <w:tc>
          <w:tcPr>
            <w:tcW w:w="1682" w:type="dxa"/>
          </w:tcPr>
          <w:p w14:paraId="1DB12BD3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2"/>
          </w:tcPr>
          <w:p w14:paraId="30EAEFC8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用户预备点击用户注册链接</w:t>
            </w:r>
          </w:p>
        </w:tc>
      </w:tr>
      <w:tr w:rsidR="00821EC9" w14:paraId="65FB1598" w14:textId="77777777">
        <w:trPr>
          <w:trHeight w:val="466"/>
        </w:trPr>
        <w:tc>
          <w:tcPr>
            <w:tcW w:w="7777" w:type="dxa"/>
            <w:gridSpan w:val="3"/>
          </w:tcPr>
          <w:p w14:paraId="7DFCCAC0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3110C56" w14:textId="77777777">
        <w:tc>
          <w:tcPr>
            <w:tcW w:w="1682" w:type="dxa"/>
          </w:tcPr>
          <w:p w14:paraId="6C784D2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2"/>
          </w:tcPr>
          <w:p w14:paraId="5E3477FB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用户名，用户邮箱，密码</w:t>
            </w:r>
          </w:p>
          <w:p w14:paraId="1DEBB59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 xml:space="preserve">user, </w:t>
            </w:r>
            <w:hyperlink r:id="rId8" w:history="1">
              <w:r>
                <w:rPr>
                  <w:rStyle w:val="af"/>
                  <w:lang w:eastAsia="zh-CN"/>
                </w:rPr>
                <w:t>11111@qq.com</w:t>
              </w:r>
            </w:hyperlink>
            <w:r>
              <w:rPr>
                <w:lang w:eastAsia="zh-CN"/>
              </w:rPr>
              <w:t>, 12345</w:t>
            </w:r>
          </w:p>
          <w:p w14:paraId="76A35BA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>user, 11111, 12345</w:t>
            </w:r>
          </w:p>
          <w:p w14:paraId="73FF9C5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user, 11111@qq.com, |1==1</w:t>
            </w:r>
          </w:p>
          <w:p w14:paraId="301D6F8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null, null, null</w:t>
            </w:r>
          </w:p>
          <w:p w14:paraId="744C514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root(</w:t>
            </w:r>
            <w:r>
              <w:rPr>
                <w:rFonts w:hint="eastAsia"/>
                <w:lang w:eastAsia="zh-CN"/>
              </w:rPr>
              <w:t>已有用户名</w:t>
            </w:r>
            <w:r>
              <w:rPr>
                <w:lang w:eastAsia="zh-CN"/>
              </w:rPr>
              <w:t xml:space="preserve">), </w:t>
            </w:r>
            <w:hyperlink r:id="rId9" w:history="1">
              <w:r>
                <w:rPr>
                  <w:rStyle w:val="af"/>
                  <w:lang w:eastAsia="zh-CN"/>
                </w:rPr>
                <w:t>11111@qq.com</w:t>
              </w:r>
            </w:hyperlink>
            <w:r>
              <w:rPr>
                <w:lang w:eastAsia="zh-CN"/>
              </w:rPr>
              <w:t>, 12345</w:t>
            </w:r>
          </w:p>
          <w:p w14:paraId="2ED601D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  <w:r>
              <w:rPr>
                <w:lang w:eastAsia="zh-CN"/>
              </w:rPr>
              <w:t xml:space="preserve">user, </w:t>
            </w:r>
            <w:hyperlink r:id="rId10" w:history="1">
              <w:r>
                <w:rPr>
                  <w:rStyle w:val="af"/>
                  <w:lang w:eastAsia="zh-CN"/>
                </w:rPr>
                <w:t>22222@qq.com</w:t>
              </w:r>
            </w:hyperlink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已有邮箱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12345</w:t>
            </w:r>
          </w:p>
        </w:tc>
      </w:tr>
      <w:tr w:rsidR="00821EC9" w14:paraId="1C02FAC5" w14:textId="77777777">
        <w:tc>
          <w:tcPr>
            <w:tcW w:w="7777" w:type="dxa"/>
            <w:gridSpan w:val="3"/>
          </w:tcPr>
          <w:p w14:paraId="201335C8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47B9B2C3" w14:textId="77777777">
        <w:tc>
          <w:tcPr>
            <w:tcW w:w="1682" w:type="dxa"/>
          </w:tcPr>
          <w:p w14:paraId="395B2B7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79A01EAB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4110" w:type="dxa"/>
          </w:tcPr>
          <w:p w14:paraId="0EC5722C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821EC9" w14:paraId="435E32B1" w14:textId="77777777">
        <w:tc>
          <w:tcPr>
            <w:tcW w:w="1682" w:type="dxa"/>
          </w:tcPr>
          <w:p w14:paraId="3A0BC63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点击用户注册的链接</w:t>
            </w:r>
          </w:p>
        </w:tc>
        <w:tc>
          <w:tcPr>
            <w:tcW w:w="1985" w:type="dxa"/>
          </w:tcPr>
          <w:p w14:paraId="70BF407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110" w:type="dxa"/>
          </w:tcPr>
          <w:p w14:paraId="7418AF9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点击链接后，用户浏览器获得</w:t>
            </w:r>
            <w:r>
              <w:rPr>
                <w:rFonts w:hint="eastAsia"/>
                <w:lang w:eastAsia="zh-CN"/>
              </w:rPr>
              <w:t>public key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中存放了</w:t>
            </w:r>
            <w:r>
              <w:rPr>
                <w:rFonts w:hint="eastAsia"/>
                <w:lang w:eastAsia="zh-CN"/>
              </w:rPr>
              <w:t>private key</w:t>
            </w:r>
          </w:p>
          <w:p w14:paraId="7215A4BF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36EA705" w14:textId="77777777">
        <w:tc>
          <w:tcPr>
            <w:tcW w:w="1682" w:type="dxa"/>
          </w:tcPr>
          <w:p w14:paraId="0FCB7B2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用户填完信息点击提交后</w:t>
            </w:r>
          </w:p>
          <w:p w14:paraId="0C40729E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1F79DD0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用户输入用户名，用户邮箱，密码</w:t>
            </w:r>
          </w:p>
          <w:p w14:paraId="212065C1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 w14:paraId="72EC504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点击提交后，</w:t>
            </w: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若用户名或邮箱重复、邮箱不合法、密码带有非法字符，系统输出非法信息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若无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所属非法，检查邮箱应收到验证邮件，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数据库中应存有用户的登记信息且</w:t>
            </w:r>
            <w:r>
              <w:rPr>
                <w:rFonts w:hint="eastAsia"/>
                <w:lang w:eastAsia="zh-CN"/>
              </w:rPr>
              <w:t>valid==0</w:t>
            </w:r>
          </w:p>
          <w:p w14:paraId="6ED1030B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23DD3E82" w14:textId="77777777">
        <w:tc>
          <w:tcPr>
            <w:tcW w:w="1682" w:type="dxa"/>
          </w:tcPr>
          <w:p w14:paraId="270A458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用户在邮箱点击确认验证后</w:t>
            </w:r>
          </w:p>
          <w:p w14:paraId="501B3127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3E39737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点击验证的时间（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小时分界）</w:t>
            </w:r>
          </w:p>
          <w:p w14:paraId="3D0F9551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4110" w:type="dxa"/>
          </w:tcPr>
          <w:p w14:paraId="19E00C4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小时内点击验证后，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rFonts w:hint="eastAsia"/>
                <w:lang w:eastAsia="zh-CN"/>
              </w:rPr>
              <w:t>数据库用户信息</w:t>
            </w:r>
            <w:r>
              <w:rPr>
                <w:rFonts w:hint="eastAsia"/>
                <w:lang w:eastAsia="zh-CN"/>
              </w:rPr>
              <w:t>valid==1</w:t>
            </w:r>
            <w:r>
              <w:rPr>
                <w:rFonts w:hint="eastAsia"/>
                <w:lang w:eastAsia="zh-CN"/>
              </w:rPr>
              <w:t>且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被重置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小时后点击验证，</w:t>
            </w:r>
            <w:r>
              <w:rPr>
                <w:rFonts w:hint="eastAsia"/>
                <w:lang w:eastAsia="zh-CN"/>
              </w:rPr>
              <w:t>valid</w:t>
            </w:r>
            <w:r>
              <w:rPr>
                <w:rFonts w:hint="eastAsia"/>
                <w:lang w:eastAsia="zh-CN"/>
              </w:rPr>
              <w:t>不会被置成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，该条数据被删除</w:t>
            </w:r>
          </w:p>
          <w:p w14:paraId="4344076A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003077A9" w14:textId="77777777">
        <w:trPr>
          <w:trHeight w:val="381"/>
        </w:trPr>
        <w:tc>
          <w:tcPr>
            <w:tcW w:w="7777" w:type="dxa"/>
            <w:gridSpan w:val="3"/>
          </w:tcPr>
          <w:p w14:paraId="79B3C243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83DFFB8" w14:textId="77777777">
        <w:trPr>
          <w:trHeight w:val="381"/>
        </w:trPr>
        <w:tc>
          <w:tcPr>
            <w:tcW w:w="1682" w:type="dxa"/>
          </w:tcPr>
          <w:p w14:paraId="5E6B307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2"/>
          </w:tcPr>
          <w:p w14:paraId="512FF7B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3D87F515" w14:textId="77777777" w:rsidR="00821EC9" w:rsidRDefault="00821EC9"/>
    <w:p w14:paraId="23D20C29" w14:textId="77777777" w:rsidR="00821EC9" w:rsidRDefault="00821EC9">
      <w:pPr>
        <w:pStyle w:val="11"/>
        <w:ind w:left="720" w:firstLineChars="0" w:firstLine="0"/>
        <w:rPr>
          <w:lang w:eastAsia="zh-CN"/>
        </w:rPr>
      </w:pPr>
    </w:p>
    <w:p w14:paraId="4C293917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用户登录登出</w:t>
      </w:r>
    </w:p>
    <w:p w14:paraId="64800A09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26FF4981" w14:textId="77777777">
        <w:tc>
          <w:tcPr>
            <w:tcW w:w="1682" w:type="dxa"/>
          </w:tcPr>
          <w:p w14:paraId="1F0DDD94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71FA363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用户输入用户名或者邮箱和对应的密码，并预备点击用户登录链接</w:t>
            </w:r>
          </w:p>
        </w:tc>
      </w:tr>
      <w:tr w:rsidR="00821EC9" w14:paraId="49E25EFF" w14:textId="77777777">
        <w:trPr>
          <w:trHeight w:val="466"/>
        </w:trPr>
        <w:tc>
          <w:tcPr>
            <w:tcW w:w="7777" w:type="dxa"/>
            <w:gridSpan w:val="4"/>
          </w:tcPr>
          <w:p w14:paraId="2AB3AC36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1CAFC02" w14:textId="77777777">
        <w:tc>
          <w:tcPr>
            <w:tcW w:w="1682" w:type="dxa"/>
          </w:tcPr>
          <w:p w14:paraId="0C632C2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53A109D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  <w:r>
              <w:rPr>
                <w:rFonts w:hint="eastAsia"/>
                <w:b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用户邮箱，密码</w:t>
            </w:r>
          </w:p>
          <w:p w14:paraId="64034FC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1. </w:t>
            </w:r>
            <w:hyperlink r:id="rId11" w:history="1">
              <w:r>
                <w:rPr>
                  <w:rStyle w:val="af"/>
                  <w:rFonts w:hint="eastAsia"/>
                  <w:lang w:eastAsia="zh-CN"/>
                </w:rPr>
                <w:t>a123@qq.com</w:t>
              </w:r>
            </w:hyperlink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lang w:eastAsia="zh-CN"/>
              </w:rPr>
              <w:t>2312324</w:t>
            </w:r>
          </w:p>
          <w:p w14:paraId="6E17600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>username, root</w:t>
            </w:r>
          </w:p>
          <w:p w14:paraId="11CAC56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user, 11123</w:t>
            </w:r>
          </w:p>
          <w:p w14:paraId="2B02EAF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null, null</w:t>
            </w:r>
          </w:p>
          <w:p w14:paraId="29FBC4B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 xml:space="preserve">null, </w:t>
            </w:r>
            <w:hyperlink r:id="rId12" w:history="1">
              <w:r>
                <w:rPr>
                  <w:rStyle w:val="af"/>
                  <w:lang w:eastAsia="zh-CN"/>
                </w:rPr>
                <w:t>11111@qq.com</w:t>
              </w:r>
            </w:hyperlink>
          </w:p>
          <w:p w14:paraId="3AB67DE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  <w:r>
              <w:rPr>
                <w:lang w:eastAsia="zh-CN"/>
              </w:rPr>
              <w:t>user, null</w:t>
            </w:r>
          </w:p>
          <w:p w14:paraId="06096742" w14:textId="77777777" w:rsidR="00821EC9" w:rsidRDefault="00021B5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7. </w:t>
            </w:r>
            <w:hyperlink r:id="rId13" w:history="1">
              <w:r>
                <w:rPr>
                  <w:rStyle w:val="af"/>
                  <w:lang w:eastAsia="zh-CN"/>
                </w:rPr>
                <w:t>123@qq.com</w:t>
              </w:r>
            </w:hyperlink>
            <w:r>
              <w:rPr>
                <w:lang w:eastAsia="zh-CN"/>
              </w:rPr>
              <w:t>, null</w:t>
            </w:r>
          </w:p>
        </w:tc>
      </w:tr>
      <w:tr w:rsidR="00821EC9" w14:paraId="5BED8B5B" w14:textId="77777777">
        <w:tc>
          <w:tcPr>
            <w:tcW w:w="7777" w:type="dxa"/>
            <w:gridSpan w:val="4"/>
          </w:tcPr>
          <w:p w14:paraId="5332B8EF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2C151589" w14:textId="77777777">
        <w:tc>
          <w:tcPr>
            <w:tcW w:w="1682" w:type="dxa"/>
          </w:tcPr>
          <w:p w14:paraId="4307F66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2385A1AB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5897F071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57EFF84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16537D6F" w14:textId="77777777">
        <w:tc>
          <w:tcPr>
            <w:tcW w:w="1682" w:type="dxa"/>
          </w:tcPr>
          <w:p w14:paraId="3FE7FCC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用户填完登录信息</w:t>
            </w:r>
          </w:p>
          <w:p w14:paraId="41D8B66E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31DB81E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用户输入用户名</w:t>
            </w:r>
            <w:r>
              <w:rPr>
                <w:rFonts w:hint="eastAsia"/>
                <w:b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用户邮箱，密码</w:t>
            </w:r>
          </w:p>
          <w:p w14:paraId="4D12B8D5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2055" w:type="dxa"/>
          </w:tcPr>
          <w:p w14:paraId="6249954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前端首先验证用户名或者邮箱，密码是否填写，若未填写，则提交无效，并要求填写。</w:t>
            </w:r>
          </w:p>
        </w:tc>
        <w:tc>
          <w:tcPr>
            <w:tcW w:w="2055" w:type="dxa"/>
          </w:tcPr>
          <w:p w14:paraId="3BF08CB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2BD46E5E" w14:textId="77777777">
        <w:tc>
          <w:tcPr>
            <w:tcW w:w="1682" w:type="dxa"/>
          </w:tcPr>
          <w:p w14:paraId="1BFFD83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用户在点击确认登录后</w:t>
            </w:r>
          </w:p>
          <w:p w14:paraId="4116044E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04AFEDC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  <w:p w14:paraId="6C415257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2055" w:type="dxa"/>
          </w:tcPr>
          <w:p w14:paraId="2100C12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前端将密码编码，储存公钥，服务器端储存秘钥，提交之后，服务器端根据用户名或者邮箱验证是否存在此用户，若无此用户，返回</w:t>
            </w:r>
            <w:r>
              <w:rPr>
                <w:rFonts w:hint="eastAsia"/>
                <w:lang w:eastAsia="zh-CN"/>
              </w:rPr>
              <w:t>valid=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，否则返回登录成功，在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中储存该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的信息（除去</w:t>
            </w:r>
            <w:r>
              <w:rPr>
                <w:rFonts w:hint="eastAsia"/>
                <w:lang w:eastAsia="zh-CN"/>
              </w:rPr>
              <w:t>password</w:t>
            </w:r>
            <w:r>
              <w:rPr>
                <w:rFonts w:hint="eastAsia"/>
                <w:lang w:eastAsia="zh-CN"/>
              </w:rPr>
              <w:t>）。</w:t>
            </w:r>
          </w:p>
        </w:tc>
        <w:tc>
          <w:tcPr>
            <w:tcW w:w="2055" w:type="dxa"/>
          </w:tcPr>
          <w:p w14:paraId="34FEBE3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52C8BCD7" w14:textId="77777777">
        <w:tc>
          <w:tcPr>
            <w:tcW w:w="1682" w:type="dxa"/>
          </w:tcPr>
          <w:p w14:paraId="0F9AE7F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用户点击登出</w:t>
            </w:r>
          </w:p>
        </w:tc>
        <w:tc>
          <w:tcPr>
            <w:tcW w:w="1985" w:type="dxa"/>
          </w:tcPr>
          <w:p w14:paraId="44C0A93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2E28AAA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前端显示成功登出，后段删除</w:t>
            </w:r>
            <w:r>
              <w:rPr>
                <w:rFonts w:hint="eastAsia"/>
                <w:lang w:eastAsia="zh-CN"/>
              </w:rPr>
              <w:t>session</w:t>
            </w:r>
          </w:p>
        </w:tc>
        <w:tc>
          <w:tcPr>
            <w:tcW w:w="2055" w:type="dxa"/>
          </w:tcPr>
          <w:p w14:paraId="692886D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255D91F8" w14:textId="77777777">
        <w:trPr>
          <w:trHeight w:val="381"/>
        </w:trPr>
        <w:tc>
          <w:tcPr>
            <w:tcW w:w="7777" w:type="dxa"/>
            <w:gridSpan w:val="4"/>
          </w:tcPr>
          <w:p w14:paraId="7A0177CB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0C870777" w14:textId="77777777">
        <w:trPr>
          <w:trHeight w:val="381"/>
        </w:trPr>
        <w:tc>
          <w:tcPr>
            <w:tcW w:w="1682" w:type="dxa"/>
          </w:tcPr>
          <w:p w14:paraId="11B5AE3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01EA172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登录成功或者登录失败，系统内无此注册用户。</w:t>
            </w:r>
          </w:p>
        </w:tc>
      </w:tr>
    </w:tbl>
    <w:p w14:paraId="333620F9" w14:textId="77777777" w:rsidR="00821EC9" w:rsidRDefault="00821EC9">
      <w:pPr>
        <w:rPr>
          <w:lang w:eastAsia="zh-CN"/>
        </w:rPr>
      </w:pPr>
    </w:p>
    <w:p w14:paraId="3E9BB887" w14:textId="77777777" w:rsidR="00821EC9" w:rsidRDefault="00821EC9">
      <w:pPr>
        <w:ind w:left="360"/>
        <w:rPr>
          <w:lang w:eastAsia="zh-CN"/>
        </w:rPr>
      </w:pPr>
    </w:p>
    <w:p w14:paraId="7702F9F4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用户忘记密码</w:t>
      </w:r>
    </w:p>
    <w:p w14:paraId="483C052B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53D01AC6" w14:textId="77777777">
        <w:tc>
          <w:tcPr>
            <w:tcW w:w="1682" w:type="dxa"/>
          </w:tcPr>
          <w:p w14:paraId="419F2274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10F9A23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用户已经注册，并留有邮箱。</w:t>
            </w:r>
          </w:p>
        </w:tc>
      </w:tr>
      <w:tr w:rsidR="00821EC9" w14:paraId="23B1528E" w14:textId="77777777">
        <w:trPr>
          <w:trHeight w:val="466"/>
        </w:trPr>
        <w:tc>
          <w:tcPr>
            <w:tcW w:w="7777" w:type="dxa"/>
            <w:gridSpan w:val="4"/>
          </w:tcPr>
          <w:p w14:paraId="71A00A20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462D108" w14:textId="77777777">
        <w:trPr>
          <w:trHeight w:val="2198"/>
        </w:trPr>
        <w:tc>
          <w:tcPr>
            <w:tcW w:w="1682" w:type="dxa"/>
          </w:tcPr>
          <w:p w14:paraId="64B8DED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测试输入</w:t>
            </w:r>
          </w:p>
        </w:tc>
        <w:tc>
          <w:tcPr>
            <w:tcW w:w="6095" w:type="dxa"/>
            <w:gridSpan w:val="3"/>
          </w:tcPr>
          <w:p w14:paraId="23499C0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输入邮箱：</w:t>
            </w:r>
          </w:p>
          <w:p w14:paraId="59F260D3" w14:textId="77777777" w:rsidR="00821EC9" w:rsidRDefault="00021B5C">
            <w:pPr>
              <w:pStyle w:val="11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111@qq.com</w:t>
            </w:r>
          </w:p>
          <w:p w14:paraId="42795AAA" w14:textId="77777777" w:rsidR="00821EC9" w:rsidRDefault="00021B5C">
            <w:pPr>
              <w:pStyle w:val="11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111</w:t>
            </w:r>
          </w:p>
          <w:p w14:paraId="449807B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输入邮箱验证验证码、新密码：</w:t>
            </w:r>
          </w:p>
          <w:p w14:paraId="176C0CA3" w14:textId="77777777" w:rsidR="00821EC9" w:rsidRDefault="00021B5C">
            <w:pPr>
              <w:pStyle w:val="11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111aaa</w:t>
            </w:r>
            <w:r>
              <w:rPr>
                <w:rFonts w:hint="eastAsia"/>
                <w:lang w:eastAsia="zh-CN"/>
              </w:rPr>
              <w:t>，（系统发送为</w:t>
            </w:r>
            <w:r>
              <w:rPr>
                <w:rFonts w:hint="eastAsia"/>
                <w:lang w:eastAsia="zh-CN"/>
              </w:rPr>
              <w:t>789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abc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abc</w:t>
            </w:r>
          </w:p>
          <w:p w14:paraId="272D7BF1" w14:textId="77777777" w:rsidR="00821EC9" w:rsidRDefault="00021B5C">
            <w:pPr>
              <w:pStyle w:val="11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，（系统发送为</w:t>
            </w: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abc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abc</w:t>
            </w:r>
          </w:p>
          <w:p w14:paraId="16F8A545" w14:textId="77777777" w:rsidR="00821EC9" w:rsidRDefault="00021B5C">
            <w:pPr>
              <w:pStyle w:val="11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，（系统发送为</w:t>
            </w: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abc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111</w:t>
            </w:r>
          </w:p>
          <w:p w14:paraId="5BE8FDF0" w14:textId="77777777" w:rsidR="00821EC9" w:rsidRDefault="00021B5C">
            <w:pPr>
              <w:pStyle w:val="11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，（系统发送为</w:t>
            </w:r>
            <w:r>
              <w:rPr>
                <w:rFonts w:hint="eastAsia"/>
                <w:lang w:eastAsia="zh-CN"/>
              </w:rPr>
              <w:t>489</w:t>
            </w:r>
            <w:r>
              <w:rPr>
                <w:lang w:eastAsia="zh-CN"/>
              </w:rPr>
              <w:t>aaa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==1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==1</w:t>
            </w:r>
          </w:p>
        </w:tc>
      </w:tr>
      <w:tr w:rsidR="00821EC9" w14:paraId="6759C3CD" w14:textId="77777777">
        <w:tc>
          <w:tcPr>
            <w:tcW w:w="7777" w:type="dxa"/>
            <w:gridSpan w:val="4"/>
          </w:tcPr>
          <w:p w14:paraId="2DF9E883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004ACC29" w14:textId="77777777">
        <w:tc>
          <w:tcPr>
            <w:tcW w:w="1682" w:type="dxa"/>
          </w:tcPr>
          <w:p w14:paraId="79B983F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5D0945B1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47C38DE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34281217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2FE09A8D" w14:textId="77777777">
        <w:tc>
          <w:tcPr>
            <w:tcW w:w="1682" w:type="dxa"/>
          </w:tcPr>
          <w:p w14:paraId="5086DF2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用户输入邮箱，点击忘记密码使用邮箱找回账户</w:t>
            </w:r>
          </w:p>
        </w:tc>
        <w:tc>
          <w:tcPr>
            <w:tcW w:w="1985" w:type="dxa"/>
          </w:tcPr>
          <w:p w14:paraId="612C36C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用户输入邮箱</w:t>
            </w:r>
          </w:p>
          <w:p w14:paraId="783E8DCA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2055" w:type="dxa"/>
          </w:tcPr>
          <w:p w14:paraId="12D2773F" w14:textId="77777777" w:rsidR="00821EC9" w:rsidRDefault="00021B5C">
            <w:pPr>
              <w:pStyle w:val="a5"/>
              <w:keepLines w:val="0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邮箱格式错误，提示用户格式错误</w:t>
            </w:r>
          </w:p>
          <w:p w14:paraId="2F355EEA" w14:textId="77777777" w:rsidR="00821EC9" w:rsidRDefault="00021B5C">
            <w:pPr>
              <w:pStyle w:val="a5"/>
              <w:keepLines w:val="0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系统有此邮箱，服务次发送邮箱验证码</w:t>
            </w:r>
          </w:p>
        </w:tc>
        <w:tc>
          <w:tcPr>
            <w:tcW w:w="2055" w:type="dxa"/>
          </w:tcPr>
          <w:p w14:paraId="2D87053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7D2552AA" w14:textId="77777777">
        <w:tc>
          <w:tcPr>
            <w:tcW w:w="1682" w:type="dxa"/>
          </w:tcPr>
          <w:p w14:paraId="5695DF3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用户输入邮箱验证码</w:t>
            </w:r>
          </w:p>
          <w:p w14:paraId="4EA08869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7F9DF8A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输入验证码之后</w:t>
            </w:r>
          </w:p>
          <w:p w14:paraId="6A59676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输入新密码，重复密码</w:t>
            </w:r>
          </w:p>
        </w:tc>
        <w:tc>
          <w:tcPr>
            <w:tcW w:w="2055" w:type="dxa"/>
          </w:tcPr>
          <w:p w14:paraId="02E0A593" w14:textId="77777777" w:rsidR="00821EC9" w:rsidRDefault="00021B5C">
            <w:pPr>
              <w:pStyle w:val="a5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验证码不同，请求再次输入正确的邮箱验证码，三次失败后邮箱找回密码失败。</w:t>
            </w:r>
          </w:p>
          <w:p w14:paraId="7F3CB2FE" w14:textId="77777777" w:rsidR="00821EC9" w:rsidRDefault="00021B5C">
            <w:pPr>
              <w:pStyle w:val="a5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验证码相同，返回</w:t>
            </w:r>
            <w:r>
              <w:rPr>
                <w:rFonts w:hint="eastAsia"/>
                <w:lang w:eastAsia="zh-CN"/>
              </w:rPr>
              <w:t>valid=1</w:t>
            </w:r>
            <w:r>
              <w:rPr>
                <w:rFonts w:hint="eastAsia"/>
                <w:lang w:eastAsia="zh-CN"/>
              </w:rPr>
              <w:t>，输入新密码，修改用户密码。</w:t>
            </w:r>
          </w:p>
          <w:p w14:paraId="56ABBC20" w14:textId="77777777" w:rsidR="00821EC9" w:rsidRDefault="00021B5C">
            <w:pPr>
              <w:pStyle w:val="a5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基础上，如果密码非法，提示错误</w:t>
            </w:r>
          </w:p>
          <w:p w14:paraId="155D0027" w14:textId="77777777" w:rsidR="00821EC9" w:rsidRDefault="00021B5C">
            <w:pPr>
              <w:pStyle w:val="a5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基础上，如果密码与重复密码不同，系统提示。</w:t>
            </w:r>
          </w:p>
          <w:p w14:paraId="2BDB9A8E" w14:textId="77777777" w:rsidR="00821EC9" w:rsidRDefault="00021B5C">
            <w:pPr>
              <w:pStyle w:val="a5"/>
              <w:keepLines w:val="0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基础上，密码正确</w:t>
            </w:r>
          </w:p>
        </w:tc>
        <w:tc>
          <w:tcPr>
            <w:tcW w:w="2055" w:type="dxa"/>
          </w:tcPr>
          <w:p w14:paraId="22C510E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29E81DE9" w14:textId="77777777">
        <w:trPr>
          <w:trHeight w:val="381"/>
        </w:trPr>
        <w:tc>
          <w:tcPr>
            <w:tcW w:w="7777" w:type="dxa"/>
            <w:gridSpan w:val="4"/>
          </w:tcPr>
          <w:p w14:paraId="1BE1362D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4F0648D7" w14:textId="77777777">
        <w:trPr>
          <w:trHeight w:val="381"/>
        </w:trPr>
        <w:tc>
          <w:tcPr>
            <w:tcW w:w="1682" w:type="dxa"/>
          </w:tcPr>
          <w:p w14:paraId="48D04B0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79DA83F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邮箱修改密码成功，或者失败。</w:t>
            </w:r>
          </w:p>
        </w:tc>
      </w:tr>
    </w:tbl>
    <w:p w14:paraId="3F254855" w14:textId="77777777" w:rsidR="00821EC9" w:rsidRDefault="00821EC9"/>
    <w:p w14:paraId="1454B1C2" w14:textId="77777777" w:rsidR="00821EC9" w:rsidRDefault="00821EC9">
      <w:pPr>
        <w:ind w:left="360"/>
        <w:rPr>
          <w:lang w:eastAsia="zh-CN"/>
        </w:rPr>
      </w:pPr>
    </w:p>
    <w:p w14:paraId="103420E4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用户修改密码</w:t>
      </w:r>
    </w:p>
    <w:p w14:paraId="3ADE9442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57D46E88" w14:textId="77777777">
        <w:tc>
          <w:tcPr>
            <w:tcW w:w="1682" w:type="dxa"/>
          </w:tcPr>
          <w:p w14:paraId="07EA821E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4A8E801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用户已经注册，并登录。</w:t>
            </w:r>
          </w:p>
        </w:tc>
      </w:tr>
      <w:tr w:rsidR="00821EC9" w14:paraId="4626BECD" w14:textId="77777777">
        <w:trPr>
          <w:trHeight w:val="466"/>
        </w:trPr>
        <w:tc>
          <w:tcPr>
            <w:tcW w:w="7777" w:type="dxa"/>
            <w:gridSpan w:val="4"/>
          </w:tcPr>
          <w:p w14:paraId="0BA14D7F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770237DE" w14:textId="77777777">
        <w:tc>
          <w:tcPr>
            <w:tcW w:w="1682" w:type="dxa"/>
          </w:tcPr>
          <w:p w14:paraId="5772AB1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测试输入</w:t>
            </w:r>
          </w:p>
        </w:tc>
        <w:tc>
          <w:tcPr>
            <w:tcW w:w="6095" w:type="dxa"/>
            <w:gridSpan w:val="3"/>
          </w:tcPr>
          <w:p w14:paraId="651B864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用户原密码，新密码，确认密码：</w:t>
            </w:r>
          </w:p>
          <w:p w14:paraId="6BFB063E" w14:textId="77777777" w:rsidR="00821EC9" w:rsidRDefault="00021B5C">
            <w:pPr>
              <w:pStyle w:val="11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（原密码为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null</w:t>
            </w:r>
          </w:p>
          <w:p w14:paraId="182B580F" w14:textId="77777777" w:rsidR="00821EC9" w:rsidRDefault="00021B5C">
            <w:pPr>
              <w:pStyle w:val="11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（原密码为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ro34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ro34</w:t>
            </w:r>
          </w:p>
          <w:p w14:paraId="51DE01B4" w14:textId="77777777" w:rsidR="00821EC9" w:rsidRDefault="00021B5C">
            <w:pPr>
              <w:pStyle w:val="11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（原密码为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ro34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1111</w:t>
            </w:r>
          </w:p>
          <w:p w14:paraId="4CF43074" w14:textId="77777777" w:rsidR="00821EC9" w:rsidRDefault="00021B5C">
            <w:pPr>
              <w:pStyle w:val="11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</w:t>
            </w:r>
            <w:r>
              <w:rPr>
                <w:rFonts w:hint="eastAsia"/>
                <w:lang w:eastAsia="zh-CN"/>
              </w:rPr>
              <w:t>（原密码为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487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487</w:t>
            </w:r>
          </w:p>
          <w:p w14:paraId="4EF3B8B8" w14:textId="77777777" w:rsidR="00821EC9" w:rsidRDefault="00021B5C">
            <w:pPr>
              <w:pStyle w:val="11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</w:t>
            </w:r>
            <w:r>
              <w:rPr>
                <w:rFonts w:hint="eastAsia"/>
                <w:lang w:eastAsia="zh-CN"/>
              </w:rPr>
              <w:t>（原密码为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eastAsia="zh-CN"/>
              </w:rPr>
              <w:t>null</w:t>
            </w:r>
          </w:p>
        </w:tc>
      </w:tr>
      <w:tr w:rsidR="00821EC9" w14:paraId="73D9F20B" w14:textId="77777777">
        <w:tc>
          <w:tcPr>
            <w:tcW w:w="7777" w:type="dxa"/>
            <w:gridSpan w:val="4"/>
          </w:tcPr>
          <w:p w14:paraId="2B26355D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5A58324C" w14:textId="77777777">
        <w:tc>
          <w:tcPr>
            <w:tcW w:w="1682" w:type="dxa"/>
          </w:tcPr>
          <w:p w14:paraId="0B27983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09075884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79DB6DF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72163E1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4E1E6251" w14:textId="77777777">
        <w:trPr>
          <w:trHeight w:val="814"/>
        </w:trPr>
        <w:tc>
          <w:tcPr>
            <w:tcW w:w="1682" w:type="dxa"/>
          </w:tcPr>
          <w:p w14:paraId="048E6DE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用户打开修改密码链接</w:t>
            </w:r>
          </w:p>
        </w:tc>
        <w:tc>
          <w:tcPr>
            <w:tcW w:w="1985" w:type="dxa"/>
          </w:tcPr>
          <w:p w14:paraId="671AAD5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05783FC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点击链接后，用户浏览器获得</w:t>
            </w:r>
            <w:r>
              <w:rPr>
                <w:rFonts w:hint="eastAsia"/>
                <w:lang w:eastAsia="zh-CN"/>
              </w:rPr>
              <w:t>public key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中存放了</w:t>
            </w:r>
            <w:r>
              <w:rPr>
                <w:rFonts w:hint="eastAsia"/>
                <w:lang w:eastAsia="zh-CN"/>
              </w:rPr>
              <w:t>private key</w:t>
            </w:r>
          </w:p>
        </w:tc>
        <w:tc>
          <w:tcPr>
            <w:tcW w:w="2055" w:type="dxa"/>
          </w:tcPr>
          <w:p w14:paraId="71330A48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00A735EE" w14:textId="77777777">
        <w:tc>
          <w:tcPr>
            <w:tcW w:w="1682" w:type="dxa"/>
          </w:tcPr>
          <w:p w14:paraId="7EAEA87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用户输入原密码，修改密码，确认密码后</w:t>
            </w:r>
          </w:p>
        </w:tc>
        <w:tc>
          <w:tcPr>
            <w:tcW w:w="1985" w:type="dxa"/>
          </w:tcPr>
          <w:p w14:paraId="0D82FFA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用户输入的原密码、新密码、重复密码</w:t>
            </w:r>
          </w:p>
        </w:tc>
        <w:tc>
          <w:tcPr>
            <w:tcW w:w="2055" w:type="dxa"/>
          </w:tcPr>
          <w:p w14:paraId="7595A81D" w14:textId="77777777" w:rsidR="00821EC9" w:rsidRDefault="00021B5C">
            <w:pPr>
              <w:pStyle w:val="a5"/>
              <w:keepLines w:val="0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有空格输入为空，提示错误</w:t>
            </w:r>
          </w:p>
          <w:p w14:paraId="095F5E91" w14:textId="77777777" w:rsidR="00821EC9" w:rsidRDefault="00021B5C">
            <w:pPr>
              <w:pStyle w:val="a5"/>
              <w:keepLines w:val="0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后台接受到传递的加密的密码，成功解密</w:t>
            </w:r>
          </w:p>
          <w:p w14:paraId="2ABBA83C" w14:textId="77777777" w:rsidR="00821EC9" w:rsidRDefault="00021B5C">
            <w:pPr>
              <w:pStyle w:val="a5"/>
              <w:keepLines w:val="0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原密码不同，返回</w:t>
            </w:r>
            <w:r>
              <w:rPr>
                <w:rFonts w:hint="eastAsia"/>
                <w:lang w:eastAsia="zh-CN"/>
              </w:rPr>
              <w:t>valid=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，无法修改密码</w:t>
            </w:r>
          </w:p>
          <w:p w14:paraId="7C31CB2D" w14:textId="77777777" w:rsidR="00821EC9" w:rsidRDefault="00021B5C">
            <w:pPr>
              <w:pStyle w:val="a5"/>
              <w:keepLines w:val="0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密码相同，返回</w:t>
            </w:r>
            <w:r>
              <w:rPr>
                <w:rFonts w:hint="eastAsia"/>
                <w:lang w:eastAsia="zh-CN"/>
              </w:rPr>
              <w:t>valid=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，可以修改密码。</w:t>
            </w:r>
          </w:p>
          <w:p w14:paraId="1D4C8532" w14:textId="77777777" w:rsidR="00821EC9" w:rsidRDefault="00021B5C">
            <w:pPr>
              <w:pStyle w:val="a5"/>
              <w:keepLines w:val="0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的前提下，重复密码与新密码不同，提示密码不一致</w:t>
            </w:r>
          </w:p>
          <w:p w14:paraId="1B9E8EC8" w14:textId="77777777" w:rsidR="00821EC9" w:rsidRDefault="00021B5C">
            <w:pPr>
              <w:pStyle w:val="a5"/>
              <w:keepLines w:val="0"/>
              <w:ind w:left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的前提下，重复密码与新密码相同，提示修改成功</w:t>
            </w:r>
          </w:p>
        </w:tc>
        <w:tc>
          <w:tcPr>
            <w:tcW w:w="2055" w:type="dxa"/>
          </w:tcPr>
          <w:p w14:paraId="2CD84A4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2B953C5E" w14:textId="77777777">
        <w:trPr>
          <w:trHeight w:val="381"/>
        </w:trPr>
        <w:tc>
          <w:tcPr>
            <w:tcW w:w="7777" w:type="dxa"/>
            <w:gridSpan w:val="4"/>
          </w:tcPr>
          <w:p w14:paraId="29CCA9A7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D656C9E" w14:textId="77777777">
        <w:trPr>
          <w:trHeight w:val="381"/>
        </w:trPr>
        <w:tc>
          <w:tcPr>
            <w:tcW w:w="1682" w:type="dxa"/>
          </w:tcPr>
          <w:p w14:paraId="1739B92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1C81DF6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密码修改成功或者失败。</w:t>
            </w:r>
          </w:p>
        </w:tc>
      </w:tr>
    </w:tbl>
    <w:p w14:paraId="7704CFEF" w14:textId="77777777" w:rsidR="00821EC9" w:rsidRDefault="00821EC9"/>
    <w:p w14:paraId="0EAA06F4" w14:textId="77777777" w:rsidR="00821EC9" w:rsidRDefault="00821EC9">
      <w:pPr>
        <w:ind w:left="360"/>
        <w:rPr>
          <w:lang w:eastAsia="zh-CN"/>
        </w:rPr>
      </w:pPr>
    </w:p>
    <w:p w14:paraId="2BD96D53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用户修改信息</w:t>
      </w: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3639D936" w14:textId="77777777">
        <w:tc>
          <w:tcPr>
            <w:tcW w:w="1682" w:type="dxa"/>
          </w:tcPr>
          <w:p w14:paraId="4F43C2D9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7596D36C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用户点击修改信息按钮</w:t>
            </w:r>
          </w:p>
        </w:tc>
      </w:tr>
      <w:tr w:rsidR="00821EC9" w14:paraId="3A4BE8C4" w14:textId="77777777">
        <w:trPr>
          <w:trHeight w:val="466"/>
        </w:trPr>
        <w:tc>
          <w:tcPr>
            <w:tcW w:w="7777" w:type="dxa"/>
            <w:gridSpan w:val="4"/>
          </w:tcPr>
          <w:p w14:paraId="644EB393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77B65761" w14:textId="77777777">
        <w:tc>
          <w:tcPr>
            <w:tcW w:w="1682" w:type="dxa"/>
          </w:tcPr>
          <w:p w14:paraId="0D2D834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261290C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QQ</w:t>
            </w:r>
            <w:r>
              <w:rPr>
                <w:rFonts w:hint="eastAsia"/>
                <w:lang w:eastAsia="zh-CN"/>
              </w:rPr>
              <w:t>，微信，电话号码，家庭地址</w:t>
            </w:r>
          </w:p>
          <w:p w14:paraId="3149663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11111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11111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12345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aaa</w:t>
            </w:r>
          </w:p>
          <w:p w14:paraId="67E3BEE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lang w:eastAsia="zh-CN"/>
              </w:rPr>
              <w:t>,null,null,null</w:t>
            </w:r>
          </w:p>
          <w:p w14:paraId="271F52C0" w14:textId="77777777" w:rsidR="00821EC9" w:rsidRDefault="00821EC9">
            <w:pPr>
              <w:rPr>
                <w:lang w:eastAsia="zh-CN"/>
              </w:rPr>
            </w:pPr>
          </w:p>
        </w:tc>
      </w:tr>
      <w:tr w:rsidR="00821EC9" w14:paraId="0DD46C14" w14:textId="77777777">
        <w:tc>
          <w:tcPr>
            <w:tcW w:w="7777" w:type="dxa"/>
            <w:gridSpan w:val="4"/>
          </w:tcPr>
          <w:p w14:paraId="294316F5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79818E62" w14:textId="77777777">
        <w:tc>
          <w:tcPr>
            <w:tcW w:w="1682" w:type="dxa"/>
            <w:tcBorders>
              <w:bottom w:val="single" w:sz="4" w:space="0" w:color="auto"/>
            </w:tcBorders>
          </w:tcPr>
          <w:p w14:paraId="2943022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0AB63F3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0CA367B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73CF79D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766BFF8F" w14:textId="77777777">
        <w:tc>
          <w:tcPr>
            <w:tcW w:w="1682" w:type="dxa"/>
            <w:tcBorders>
              <w:bottom w:val="nil"/>
            </w:tcBorders>
          </w:tcPr>
          <w:p w14:paraId="7A4033D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用户点击修改信息按钮</w:t>
            </w:r>
          </w:p>
        </w:tc>
        <w:tc>
          <w:tcPr>
            <w:tcW w:w="1985" w:type="dxa"/>
          </w:tcPr>
          <w:p w14:paraId="0C10E0A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7E860BC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系统显示在填空栏里显示用户信息</w:t>
            </w:r>
          </w:p>
        </w:tc>
        <w:tc>
          <w:tcPr>
            <w:tcW w:w="2055" w:type="dxa"/>
          </w:tcPr>
          <w:p w14:paraId="777FA1B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与预期相同</w:t>
            </w:r>
          </w:p>
        </w:tc>
      </w:tr>
      <w:tr w:rsidR="00821EC9" w14:paraId="21634859" w14:textId="77777777">
        <w:tc>
          <w:tcPr>
            <w:tcW w:w="1682" w:type="dxa"/>
            <w:tcBorders>
              <w:bottom w:val="nil"/>
            </w:tcBorders>
          </w:tcPr>
          <w:p w14:paraId="28380A8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用户输入修改信息，点击提交</w:t>
            </w:r>
          </w:p>
        </w:tc>
        <w:tc>
          <w:tcPr>
            <w:tcW w:w="1985" w:type="dxa"/>
          </w:tcPr>
          <w:p w14:paraId="08F9E24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输入是否为空</w:t>
            </w:r>
          </w:p>
        </w:tc>
        <w:tc>
          <w:tcPr>
            <w:tcW w:w="2055" w:type="dxa"/>
          </w:tcPr>
          <w:p w14:paraId="756B48F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若输入为空时，信息保持不变，输入不为空时，信息被替换</w:t>
            </w:r>
          </w:p>
        </w:tc>
        <w:tc>
          <w:tcPr>
            <w:tcW w:w="2055" w:type="dxa"/>
          </w:tcPr>
          <w:p w14:paraId="2FDBE16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与预期相同</w:t>
            </w:r>
          </w:p>
        </w:tc>
      </w:tr>
      <w:tr w:rsidR="00821EC9" w14:paraId="0C0A0443" w14:textId="77777777">
        <w:trPr>
          <w:trHeight w:val="381"/>
        </w:trPr>
        <w:tc>
          <w:tcPr>
            <w:tcW w:w="7777" w:type="dxa"/>
            <w:gridSpan w:val="4"/>
          </w:tcPr>
          <w:p w14:paraId="78DB3194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01625A0" w14:textId="77777777">
        <w:trPr>
          <w:trHeight w:val="381"/>
        </w:trPr>
        <w:tc>
          <w:tcPr>
            <w:tcW w:w="1682" w:type="dxa"/>
          </w:tcPr>
          <w:p w14:paraId="77523DC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2919DBE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4CAE5CDE" w14:textId="77777777" w:rsidR="00821EC9" w:rsidRDefault="00821EC9">
      <w:pPr>
        <w:pStyle w:val="11"/>
        <w:ind w:left="360" w:firstLineChars="0" w:firstLine="0"/>
        <w:rPr>
          <w:lang w:eastAsia="zh-CN"/>
        </w:rPr>
      </w:pPr>
    </w:p>
    <w:p w14:paraId="582D8025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问卷的创建——单选</w:t>
      </w:r>
    </w:p>
    <w:p w14:paraId="649A00ED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23A690D5" w14:textId="77777777">
        <w:tc>
          <w:tcPr>
            <w:tcW w:w="1682" w:type="dxa"/>
          </w:tcPr>
          <w:p w14:paraId="03227D1C" w14:textId="77777777" w:rsidR="00821EC9" w:rsidRDefault="00021B5C">
            <w:pPr>
              <w:ind w:firstLine="400"/>
            </w:pPr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5D265C0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问卷的标题和备注创建无误。</w:t>
            </w:r>
          </w:p>
        </w:tc>
      </w:tr>
      <w:tr w:rsidR="00821EC9" w14:paraId="01FF0170" w14:textId="77777777">
        <w:trPr>
          <w:trHeight w:val="466"/>
        </w:trPr>
        <w:tc>
          <w:tcPr>
            <w:tcW w:w="7777" w:type="dxa"/>
            <w:gridSpan w:val="4"/>
          </w:tcPr>
          <w:p w14:paraId="480EFCA4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5DC2353C" w14:textId="77777777">
        <w:tc>
          <w:tcPr>
            <w:tcW w:w="1682" w:type="dxa"/>
          </w:tcPr>
          <w:p w14:paraId="2EE6E1B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6A6DA33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创建选择题：</w:t>
            </w:r>
          </w:p>
          <w:p w14:paraId="0B1A4F64" w14:textId="77777777" w:rsidR="00821EC9" w:rsidRDefault="00021B5C">
            <w:pPr>
              <w:pStyle w:val="11"/>
              <w:numPr>
                <w:ilvl w:val="1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您的年龄位于哪个范围内？（）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0~</w:t>
            </w:r>
            <w:r>
              <w:rPr>
                <w:lang w:eastAsia="zh-CN"/>
              </w:rPr>
              <w:t xml:space="preserve">16  </w:t>
            </w:r>
            <w:r>
              <w:rPr>
                <w:rFonts w:hint="eastAsia"/>
                <w:lang w:eastAsia="zh-CN"/>
              </w:rPr>
              <w:t>B.</w:t>
            </w:r>
            <w:r>
              <w:rPr>
                <w:lang w:eastAsia="zh-CN"/>
              </w:rPr>
              <w:t>17~24 C. 25~40  D. 40+</w:t>
            </w:r>
          </w:p>
          <w:p w14:paraId="0B6478D6" w14:textId="77777777" w:rsidR="00821EC9" w:rsidRDefault="00021B5C">
            <w:pPr>
              <w:pStyle w:val="11"/>
              <w:numPr>
                <w:ilvl w:val="1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.0~</w:t>
            </w:r>
            <w:r>
              <w:rPr>
                <w:lang w:eastAsia="zh-CN"/>
              </w:rPr>
              <w:t xml:space="preserve">16  </w:t>
            </w:r>
            <w:r>
              <w:rPr>
                <w:rFonts w:hint="eastAsia"/>
                <w:lang w:eastAsia="zh-CN"/>
              </w:rPr>
              <w:t>B.</w:t>
            </w:r>
            <w:r>
              <w:rPr>
                <w:lang w:eastAsia="zh-CN"/>
              </w:rPr>
              <w:t>17~24 C. 25~40  D. 40+</w:t>
            </w:r>
          </w:p>
          <w:p w14:paraId="287C647D" w14:textId="77777777" w:rsidR="00821EC9" w:rsidRDefault="00021B5C">
            <w:pPr>
              <w:pStyle w:val="11"/>
              <w:numPr>
                <w:ilvl w:val="1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您的年龄位于哪个范围内？</w:t>
            </w:r>
          </w:p>
          <w:p w14:paraId="4727D279" w14:textId="77777777" w:rsidR="00821EC9" w:rsidRDefault="00021B5C">
            <w:pPr>
              <w:pStyle w:val="11"/>
              <w:numPr>
                <w:ilvl w:val="0"/>
                <w:numId w:val="1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</w:tr>
      <w:tr w:rsidR="00821EC9" w14:paraId="3D4F8C36" w14:textId="77777777">
        <w:tc>
          <w:tcPr>
            <w:tcW w:w="7777" w:type="dxa"/>
            <w:gridSpan w:val="4"/>
          </w:tcPr>
          <w:p w14:paraId="7E81315C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43E19322" w14:textId="77777777">
        <w:tc>
          <w:tcPr>
            <w:tcW w:w="1682" w:type="dxa"/>
            <w:tcBorders>
              <w:bottom w:val="single" w:sz="4" w:space="0" w:color="auto"/>
            </w:tcBorders>
          </w:tcPr>
          <w:p w14:paraId="2FC2BBC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5CAA71B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11D8A08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3E93B708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14609E9C" w14:textId="77777777">
        <w:tc>
          <w:tcPr>
            <w:tcW w:w="1682" w:type="dxa"/>
            <w:vMerge w:val="restart"/>
            <w:tcBorders>
              <w:bottom w:val="nil"/>
            </w:tcBorders>
          </w:tcPr>
          <w:p w14:paraId="3FD6686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创建问题提交时</w:t>
            </w:r>
          </w:p>
        </w:tc>
        <w:tc>
          <w:tcPr>
            <w:tcW w:w="1985" w:type="dxa"/>
          </w:tcPr>
          <w:p w14:paraId="1F70043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无标题（输入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275EB92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创建失败</w:t>
            </w:r>
          </w:p>
        </w:tc>
        <w:tc>
          <w:tcPr>
            <w:tcW w:w="2055" w:type="dxa"/>
          </w:tcPr>
          <w:p w14:paraId="77F1DAB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3E24CCD9" w14:textId="77777777">
        <w:tc>
          <w:tcPr>
            <w:tcW w:w="1682" w:type="dxa"/>
            <w:vMerge/>
            <w:tcBorders>
              <w:top w:val="nil"/>
              <w:bottom w:val="nil"/>
            </w:tcBorders>
          </w:tcPr>
          <w:p w14:paraId="59B19186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0C28AD2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无选项（输入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0F86909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创建失败</w:t>
            </w:r>
          </w:p>
        </w:tc>
        <w:tc>
          <w:tcPr>
            <w:tcW w:w="2055" w:type="dxa"/>
          </w:tcPr>
          <w:p w14:paraId="38660D9B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6050BD8F" w14:textId="77777777">
        <w:tc>
          <w:tcPr>
            <w:tcW w:w="1682" w:type="dxa"/>
            <w:vMerge/>
            <w:tcBorders>
              <w:top w:val="nil"/>
              <w:bottom w:val="nil"/>
            </w:tcBorders>
          </w:tcPr>
          <w:p w14:paraId="24D37CFF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606F062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有标题有选项</w:t>
            </w:r>
          </w:p>
        </w:tc>
        <w:tc>
          <w:tcPr>
            <w:tcW w:w="2055" w:type="dxa"/>
          </w:tcPr>
          <w:p w14:paraId="1E4BAC8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创建问题成功</w:t>
            </w:r>
          </w:p>
        </w:tc>
        <w:tc>
          <w:tcPr>
            <w:tcW w:w="2055" w:type="dxa"/>
          </w:tcPr>
          <w:p w14:paraId="5826B73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24391D66" w14:textId="77777777">
        <w:tc>
          <w:tcPr>
            <w:tcW w:w="1682" w:type="dxa"/>
            <w:tcBorders>
              <w:top w:val="nil"/>
              <w:bottom w:val="nil"/>
            </w:tcBorders>
          </w:tcPr>
          <w:p w14:paraId="1484F057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4B0507D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无输入</w:t>
            </w:r>
          </w:p>
        </w:tc>
        <w:tc>
          <w:tcPr>
            <w:tcW w:w="2055" w:type="dxa"/>
          </w:tcPr>
          <w:p w14:paraId="1B0A422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创建问题失败</w:t>
            </w:r>
          </w:p>
        </w:tc>
        <w:tc>
          <w:tcPr>
            <w:tcW w:w="2055" w:type="dxa"/>
          </w:tcPr>
          <w:p w14:paraId="7397DE5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5EEB0AEA" w14:textId="77777777">
        <w:trPr>
          <w:trHeight w:val="381"/>
        </w:trPr>
        <w:tc>
          <w:tcPr>
            <w:tcW w:w="7777" w:type="dxa"/>
            <w:gridSpan w:val="4"/>
          </w:tcPr>
          <w:p w14:paraId="3E29A6A6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BA7E3FA" w14:textId="77777777">
        <w:trPr>
          <w:trHeight w:val="381"/>
        </w:trPr>
        <w:tc>
          <w:tcPr>
            <w:tcW w:w="1682" w:type="dxa"/>
          </w:tcPr>
          <w:p w14:paraId="7A0EA05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1E2990E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单选题创建成功，问卷中添加一个单选题。</w:t>
            </w:r>
          </w:p>
        </w:tc>
      </w:tr>
    </w:tbl>
    <w:p w14:paraId="32E1B84D" w14:textId="77777777" w:rsidR="00821EC9" w:rsidRDefault="00821EC9">
      <w:pPr>
        <w:rPr>
          <w:lang w:eastAsia="zh-CN"/>
        </w:rPr>
      </w:pPr>
    </w:p>
    <w:p w14:paraId="18682A95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问卷的创建——多选</w:t>
      </w: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54D0D81A" w14:textId="77777777">
        <w:tc>
          <w:tcPr>
            <w:tcW w:w="1682" w:type="dxa"/>
          </w:tcPr>
          <w:p w14:paraId="6F3649FA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10C0F05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问卷的标题和备注创建无误。</w:t>
            </w:r>
          </w:p>
        </w:tc>
      </w:tr>
      <w:tr w:rsidR="00821EC9" w14:paraId="5B8E61FA" w14:textId="77777777">
        <w:trPr>
          <w:trHeight w:val="466"/>
        </w:trPr>
        <w:tc>
          <w:tcPr>
            <w:tcW w:w="7777" w:type="dxa"/>
            <w:gridSpan w:val="4"/>
          </w:tcPr>
          <w:p w14:paraId="6AFF3482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8228A86" w14:textId="77777777">
        <w:tc>
          <w:tcPr>
            <w:tcW w:w="1682" w:type="dxa"/>
          </w:tcPr>
          <w:p w14:paraId="00518C51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5380A06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创建一个多选题：</w:t>
            </w:r>
          </w:p>
          <w:p w14:paraId="0896198A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．您喜欢吃下列哪些水果？（）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</w:p>
          <w:p w14:paraId="015E72A4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</w:p>
          <w:p w14:paraId="1F60B733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您喜欢吃下列哪些水果？（）</w:t>
            </w:r>
          </w:p>
          <w:p w14:paraId="5C60ED27" w14:textId="77777777" w:rsidR="00821EC9" w:rsidRDefault="00021B5C">
            <w:pPr>
              <w:ind w:left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null</w:t>
            </w:r>
          </w:p>
          <w:p w14:paraId="0D76DD68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5.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您喜欢吃下列哪些水果？（）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（限制可选个数为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  <w:p w14:paraId="24188DB0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6.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您喜欢吃下列哪些水果？（）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（限制可选个数为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）</w:t>
            </w:r>
          </w:p>
          <w:p w14:paraId="5D006789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7.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您喜欢吃下列哪些水果？（）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（限制最大可选个数为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  <w:p w14:paraId="7390E15C" w14:textId="77777777" w:rsidR="00821EC9" w:rsidRDefault="00821EC9">
            <w:pPr>
              <w:rPr>
                <w:lang w:eastAsia="zh-CN"/>
              </w:rPr>
            </w:pPr>
          </w:p>
        </w:tc>
      </w:tr>
      <w:tr w:rsidR="00821EC9" w14:paraId="3E04C2AF" w14:textId="77777777">
        <w:tc>
          <w:tcPr>
            <w:tcW w:w="7777" w:type="dxa"/>
            <w:gridSpan w:val="4"/>
          </w:tcPr>
          <w:p w14:paraId="0028F327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FD09FC5" w14:textId="77777777">
        <w:tc>
          <w:tcPr>
            <w:tcW w:w="1682" w:type="dxa"/>
            <w:tcBorders>
              <w:bottom w:val="single" w:sz="4" w:space="0" w:color="auto"/>
            </w:tcBorders>
          </w:tcPr>
          <w:p w14:paraId="57AD912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38A6B51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6E7E6CC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0320E3D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12CC4E74" w14:textId="77777777">
        <w:tc>
          <w:tcPr>
            <w:tcW w:w="1682" w:type="dxa"/>
            <w:vMerge w:val="restart"/>
            <w:tcBorders>
              <w:bottom w:val="nil"/>
            </w:tcBorders>
          </w:tcPr>
          <w:p w14:paraId="218E100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创建问题提交时</w:t>
            </w:r>
          </w:p>
        </w:tc>
        <w:tc>
          <w:tcPr>
            <w:tcW w:w="1985" w:type="dxa"/>
          </w:tcPr>
          <w:p w14:paraId="620A982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无标题（输入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4B7B799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创建失败</w:t>
            </w:r>
          </w:p>
        </w:tc>
        <w:tc>
          <w:tcPr>
            <w:tcW w:w="2055" w:type="dxa"/>
          </w:tcPr>
          <w:p w14:paraId="5AF5626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4B77C4EA" w14:textId="77777777">
        <w:tc>
          <w:tcPr>
            <w:tcW w:w="1682" w:type="dxa"/>
            <w:vMerge/>
            <w:tcBorders>
              <w:top w:val="nil"/>
              <w:bottom w:val="nil"/>
            </w:tcBorders>
          </w:tcPr>
          <w:p w14:paraId="42EA6D7D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36773AD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无选项（输入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1719093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创建失败</w:t>
            </w:r>
          </w:p>
        </w:tc>
        <w:tc>
          <w:tcPr>
            <w:tcW w:w="2055" w:type="dxa"/>
          </w:tcPr>
          <w:p w14:paraId="36829AC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0F3BBFB7" w14:textId="77777777">
        <w:tc>
          <w:tcPr>
            <w:tcW w:w="1682" w:type="dxa"/>
            <w:vMerge/>
            <w:tcBorders>
              <w:top w:val="nil"/>
              <w:bottom w:val="nil"/>
            </w:tcBorders>
          </w:tcPr>
          <w:p w14:paraId="4CCA26F0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0244AE8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有标题有选项（输入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1FE8A67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创建问题成功</w:t>
            </w:r>
          </w:p>
        </w:tc>
        <w:tc>
          <w:tcPr>
            <w:tcW w:w="2055" w:type="dxa"/>
          </w:tcPr>
          <w:p w14:paraId="3B4633B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6D02068B" w14:textId="77777777">
        <w:tc>
          <w:tcPr>
            <w:tcW w:w="1682" w:type="dxa"/>
            <w:tcBorders>
              <w:top w:val="nil"/>
              <w:bottom w:val="nil"/>
            </w:tcBorders>
          </w:tcPr>
          <w:p w14:paraId="02369219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028F688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无输入（输入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52AACE2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创建问题失败</w:t>
            </w:r>
          </w:p>
        </w:tc>
        <w:tc>
          <w:tcPr>
            <w:tcW w:w="2055" w:type="dxa"/>
          </w:tcPr>
          <w:p w14:paraId="7DB3925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59D22877" w14:textId="77777777">
        <w:tc>
          <w:tcPr>
            <w:tcW w:w="1682" w:type="dxa"/>
            <w:tcBorders>
              <w:top w:val="nil"/>
              <w:bottom w:val="nil"/>
            </w:tcBorders>
          </w:tcPr>
          <w:p w14:paraId="01C1F4EA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08DD769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限制个数为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（输入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331A966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多选题可选个数为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，创建失败</w:t>
            </w:r>
          </w:p>
        </w:tc>
        <w:tc>
          <w:tcPr>
            <w:tcW w:w="2055" w:type="dxa"/>
          </w:tcPr>
          <w:p w14:paraId="1E08FCA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1E86780C" w14:textId="77777777">
        <w:tc>
          <w:tcPr>
            <w:tcW w:w="1682" w:type="dxa"/>
            <w:tcBorders>
              <w:top w:val="nil"/>
              <w:bottom w:val="nil"/>
            </w:tcBorders>
          </w:tcPr>
          <w:p w14:paraId="6E67347B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085553B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限制个数为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（输入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4C793ED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多选题最大可选个数大于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，创建成功</w:t>
            </w:r>
          </w:p>
        </w:tc>
        <w:tc>
          <w:tcPr>
            <w:tcW w:w="2055" w:type="dxa"/>
          </w:tcPr>
          <w:p w14:paraId="626D84A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19ABA6D0" w14:textId="77777777">
        <w:tc>
          <w:tcPr>
            <w:tcW w:w="1682" w:type="dxa"/>
            <w:tcBorders>
              <w:top w:val="nil"/>
              <w:bottom w:val="nil"/>
            </w:tcBorders>
          </w:tcPr>
          <w:p w14:paraId="27B8307D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6028F3D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限制个数为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（输入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1E2057E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多选题可选个数为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，创建成功</w:t>
            </w:r>
          </w:p>
        </w:tc>
        <w:tc>
          <w:tcPr>
            <w:tcW w:w="2055" w:type="dxa"/>
          </w:tcPr>
          <w:p w14:paraId="59D9F57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38042EF6" w14:textId="77777777">
        <w:trPr>
          <w:trHeight w:val="381"/>
        </w:trPr>
        <w:tc>
          <w:tcPr>
            <w:tcW w:w="7777" w:type="dxa"/>
            <w:gridSpan w:val="4"/>
          </w:tcPr>
          <w:p w14:paraId="692B2A57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0354D095" w14:textId="77777777">
        <w:trPr>
          <w:trHeight w:val="381"/>
        </w:trPr>
        <w:tc>
          <w:tcPr>
            <w:tcW w:w="1682" w:type="dxa"/>
          </w:tcPr>
          <w:p w14:paraId="138A67A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3FB7A57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多选题创建成功，问卷中添加一个多选题。</w:t>
            </w:r>
          </w:p>
        </w:tc>
      </w:tr>
    </w:tbl>
    <w:p w14:paraId="67D296A1" w14:textId="77777777" w:rsidR="00821EC9" w:rsidRDefault="00821EC9">
      <w:pPr>
        <w:rPr>
          <w:lang w:eastAsia="zh-CN"/>
        </w:rPr>
      </w:pPr>
    </w:p>
    <w:p w14:paraId="14E988AB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问卷的创建——填空</w:t>
      </w: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4F677DE0" w14:textId="77777777">
        <w:tc>
          <w:tcPr>
            <w:tcW w:w="1682" w:type="dxa"/>
          </w:tcPr>
          <w:p w14:paraId="5E2CBAFF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750EAF49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问卷的标题和备注创建无误。</w:t>
            </w:r>
          </w:p>
        </w:tc>
      </w:tr>
      <w:tr w:rsidR="00821EC9" w14:paraId="64F02A86" w14:textId="77777777">
        <w:trPr>
          <w:trHeight w:val="466"/>
        </w:trPr>
        <w:tc>
          <w:tcPr>
            <w:tcW w:w="7777" w:type="dxa"/>
            <w:gridSpan w:val="4"/>
          </w:tcPr>
          <w:p w14:paraId="5054EC0A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7FC2086" w14:textId="77777777">
        <w:tc>
          <w:tcPr>
            <w:tcW w:w="1682" w:type="dxa"/>
          </w:tcPr>
          <w:p w14:paraId="6C9C5049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43C0F927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创建一个填空题：</w:t>
            </w:r>
          </w:p>
          <w:p w14:paraId="5D233817" w14:textId="77777777" w:rsidR="00821EC9" w:rsidRDefault="00021B5C">
            <w:pPr>
              <w:pStyle w:val="11"/>
              <w:numPr>
                <w:ilvl w:val="0"/>
                <w:numId w:val="11"/>
              </w:numPr>
              <w:pBdr>
                <w:bottom w:val="single" w:sz="12" w:space="1" w:color="auto"/>
              </w:pBd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您为什么不喜欢吃西瓜：</w:t>
            </w:r>
          </w:p>
          <w:p w14:paraId="2B2BABEA" w14:textId="77777777" w:rsidR="00821EC9" w:rsidRDefault="00821EC9">
            <w:pPr>
              <w:pBdr>
                <w:bottom w:val="single" w:sz="12" w:space="1" w:color="auto"/>
              </w:pBdr>
              <w:ind w:left="400"/>
              <w:rPr>
                <w:lang w:eastAsia="zh-CN"/>
              </w:rPr>
            </w:pPr>
          </w:p>
          <w:p w14:paraId="456EF68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</w:p>
          <w:p w14:paraId="4CF3FCDF" w14:textId="77777777" w:rsidR="00821EC9" w:rsidRDefault="00021B5C">
            <w:pPr>
              <w:ind w:firstLineChars="150" w:firstLine="3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 null</w:t>
            </w:r>
            <w:r>
              <w:rPr>
                <w:rFonts w:hint="eastAsia"/>
                <w:lang w:eastAsia="zh-CN"/>
              </w:rPr>
              <w:t>。</w:t>
            </w:r>
          </w:p>
          <w:p w14:paraId="4738C576" w14:textId="77777777" w:rsidR="00821EC9" w:rsidRDefault="00821EC9">
            <w:pPr>
              <w:rPr>
                <w:lang w:eastAsia="zh-CN"/>
              </w:rPr>
            </w:pPr>
          </w:p>
        </w:tc>
      </w:tr>
      <w:tr w:rsidR="00821EC9" w14:paraId="03D2010B" w14:textId="77777777">
        <w:tc>
          <w:tcPr>
            <w:tcW w:w="7777" w:type="dxa"/>
            <w:gridSpan w:val="4"/>
          </w:tcPr>
          <w:p w14:paraId="4E789AA8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39F9C42" w14:textId="77777777">
        <w:tc>
          <w:tcPr>
            <w:tcW w:w="1682" w:type="dxa"/>
            <w:tcBorders>
              <w:bottom w:val="single" w:sz="4" w:space="0" w:color="auto"/>
            </w:tcBorders>
          </w:tcPr>
          <w:p w14:paraId="2A7EA69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57C9AD0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6F00760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7FBDE8F9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21E3C858" w14:textId="77777777">
        <w:tc>
          <w:tcPr>
            <w:tcW w:w="1682" w:type="dxa"/>
            <w:vMerge w:val="restart"/>
          </w:tcPr>
          <w:p w14:paraId="0D3A56F0" w14:textId="77777777" w:rsidR="00821EC9" w:rsidRDefault="00021B5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创建问题提交时</w:t>
            </w:r>
          </w:p>
        </w:tc>
        <w:tc>
          <w:tcPr>
            <w:tcW w:w="1985" w:type="dxa"/>
          </w:tcPr>
          <w:p w14:paraId="1225E93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有标题</w:t>
            </w:r>
          </w:p>
        </w:tc>
        <w:tc>
          <w:tcPr>
            <w:tcW w:w="2055" w:type="dxa"/>
          </w:tcPr>
          <w:p w14:paraId="536FB28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创建成功</w:t>
            </w:r>
          </w:p>
        </w:tc>
        <w:tc>
          <w:tcPr>
            <w:tcW w:w="2055" w:type="dxa"/>
          </w:tcPr>
          <w:p w14:paraId="7F20A19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7E76A74A" w14:textId="77777777">
        <w:tc>
          <w:tcPr>
            <w:tcW w:w="1682" w:type="dxa"/>
            <w:vMerge/>
            <w:tcBorders>
              <w:bottom w:val="nil"/>
            </w:tcBorders>
          </w:tcPr>
          <w:p w14:paraId="3A898B25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49ABE69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无标题（输入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55" w:type="dxa"/>
          </w:tcPr>
          <w:p w14:paraId="62BA8BD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创建失败</w:t>
            </w:r>
          </w:p>
        </w:tc>
        <w:tc>
          <w:tcPr>
            <w:tcW w:w="2055" w:type="dxa"/>
          </w:tcPr>
          <w:p w14:paraId="2992C40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027545EA" w14:textId="77777777">
        <w:trPr>
          <w:trHeight w:val="381"/>
        </w:trPr>
        <w:tc>
          <w:tcPr>
            <w:tcW w:w="7777" w:type="dxa"/>
            <w:gridSpan w:val="4"/>
          </w:tcPr>
          <w:p w14:paraId="28FCB9EB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5AA2A0D8" w14:textId="77777777">
        <w:trPr>
          <w:trHeight w:val="381"/>
        </w:trPr>
        <w:tc>
          <w:tcPr>
            <w:tcW w:w="1682" w:type="dxa"/>
          </w:tcPr>
          <w:p w14:paraId="6807D7C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0FEEE3B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单选题创建成功，问卷中添加一个填空题。</w:t>
            </w:r>
          </w:p>
        </w:tc>
      </w:tr>
    </w:tbl>
    <w:p w14:paraId="2C01759B" w14:textId="77777777" w:rsidR="00821EC9" w:rsidRDefault="00821EC9">
      <w:pPr>
        <w:rPr>
          <w:lang w:eastAsia="zh-CN"/>
        </w:rPr>
      </w:pPr>
    </w:p>
    <w:p w14:paraId="4F098DCE" w14:textId="77777777" w:rsidR="00821EC9" w:rsidRDefault="00821EC9">
      <w:pPr>
        <w:rPr>
          <w:lang w:eastAsia="zh-CN"/>
        </w:rPr>
      </w:pPr>
    </w:p>
    <w:p w14:paraId="3C91F127" w14:textId="77777777" w:rsidR="00821EC9" w:rsidRDefault="00821EC9">
      <w:pPr>
        <w:rPr>
          <w:lang w:eastAsia="zh-CN"/>
        </w:rPr>
      </w:pPr>
    </w:p>
    <w:p w14:paraId="45DD2C6D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问卷的创建——关联逻辑</w:t>
      </w: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412"/>
        <w:gridCol w:w="1698"/>
      </w:tblGrid>
      <w:tr w:rsidR="00821EC9" w14:paraId="6171545A" w14:textId="77777777">
        <w:tc>
          <w:tcPr>
            <w:tcW w:w="1682" w:type="dxa"/>
          </w:tcPr>
          <w:p w14:paraId="50FE2178" w14:textId="77777777" w:rsidR="00821EC9" w:rsidRDefault="00021B5C">
            <w:r>
              <w:rPr>
                <w:rFonts w:hint="eastAsia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4056EA8F" w14:textId="77777777" w:rsidR="00821EC9" w:rsidRDefault="00021B5C">
            <w:r>
              <w:rPr>
                <w:rFonts w:hint="eastAsia"/>
              </w:rPr>
              <w:t>问卷的标题和备注创建无误。</w:t>
            </w:r>
          </w:p>
        </w:tc>
      </w:tr>
      <w:tr w:rsidR="00821EC9" w14:paraId="37BFF10F" w14:textId="77777777">
        <w:trPr>
          <w:trHeight w:val="466"/>
        </w:trPr>
        <w:tc>
          <w:tcPr>
            <w:tcW w:w="7777" w:type="dxa"/>
            <w:gridSpan w:val="4"/>
          </w:tcPr>
          <w:p w14:paraId="53BDE9D2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77C5DF97" w14:textId="77777777">
        <w:tc>
          <w:tcPr>
            <w:tcW w:w="1682" w:type="dxa"/>
          </w:tcPr>
          <w:p w14:paraId="598FA922" w14:textId="77777777" w:rsidR="00821EC9" w:rsidRDefault="00021B5C">
            <w:r>
              <w:rPr>
                <w:rFonts w:hint="eastAsia"/>
              </w:rPr>
              <w:t>测试输入</w:t>
            </w:r>
          </w:p>
        </w:tc>
        <w:tc>
          <w:tcPr>
            <w:tcW w:w="6095" w:type="dxa"/>
            <w:gridSpan w:val="3"/>
          </w:tcPr>
          <w:p w14:paraId="775871A3" w14:textId="77777777" w:rsidR="00821EC9" w:rsidRDefault="00021B5C">
            <w:pPr>
              <w:pStyle w:val="11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创建一个多选题：</w:t>
            </w:r>
          </w:p>
          <w:p w14:paraId="170C76D3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您喜欢吃下列哪些水果？（）</w:t>
            </w: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</w:p>
          <w:p w14:paraId="543732D3" w14:textId="77777777" w:rsidR="00821EC9" w:rsidRDefault="00021B5C">
            <w:pPr>
              <w:pStyle w:val="11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创建一个填空题：</w:t>
            </w:r>
          </w:p>
          <w:p w14:paraId="64A5AF01" w14:textId="77777777" w:rsidR="00821EC9" w:rsidRDefault="00021B5C">
            <w:pPr>
              <w:pBdr>
                <w:bottom w:val="single" w:sz="12" w:space="1" w:color="auto"/>
              </w:pBdr>
              <w:ind w:left="300"/>
            </w:pPr>
            <w:r>
              <w:rPr>
                <w:rFonts w:hint="eastAsia"/>
              </w:rPr>
              <w:t>您为什么不喜欢吃西瓜：</w:t>
            </w:r>
          </w:p>
          <w:p w14:paraId="433797D9" w14:textId="77777777" w:rsidR="00821EC9" w:rsidRDefault="00821EC9">
            <w:pPr>
              <w:pBdr>
                <w:bottom w:val="single" w:sz="12" w:space="1" w:color="auto"/>
              </w:pBdr>
              <w:ind w:left="300"/>
            </w:pPr>
          </w:p>
          <w:p w14:paraId="46C93B8B" w14:textId="77777777" w:rsidR="00821EC9" w:rsidRDefault="00021B5C">
            <w:r>
              <w:rPr>
                <w:rFonts w:hint="eastAsia"/>
              </w:rPr>
              <w:t xml:space="preserve">   </w:t>
            </w:r>
          </w:p>
          <w:p w14:paraId="30FE29ED" w14:textId="77777777" w:rsidR="00821EC9" w:rsidRDefault="00021B5C">
            <w:pPr>
              <w:pStyle w:val="11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在创建一个填空题：</w:t>
            </w:r>
          </w:p>
          <w:p w14:paraId="219B2831" w14:textId="77777777" w:rsidR="00821EC9" w:rsidRDefault="00021B5C">
            <w:pPr>
              <w:pStyle w:val="11"/>
              <w:pBdr>
                <w:bottom w:val="single" w:sz="12" w:space="1" w:color="auto"/>
              </w:pBdr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您为什么喜欢吃西瓜：</w:t>
            </w:r>
          </w:p>
          <w:p w14:paraId="58619107" w14:textId="77777777" w:rsidR="00821EC9" w:rsidRDefault="00821EC9">
            <w:pPr>
              <w:pStyle w:val="11"/>
              <w:pBdr>
                <w:bottom w:val="single" w:sz="12" w:space="1" w:color="auto"/>
              </w:pBdr>
              <w:ind w:left="360" w:firstLineChars="0" w:firstLine="0"/>
              <w:rPr>
                <w:lang w:eastAsia="zh-CN"/>
              </w:rPr>
            </w:pPr>
          </w:p>
          <w:p w14:paraId="3205A059" w14:textId="77777777" w:rsidR="00821EC9" w:rsidRDefault="00021B5C">
            <w:pPr>
              <w:pStyle w:val="11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创建问卷关联：</w:t>
            </w:r>
          </w:p>
          <w:p w14:paraId="1CE531E7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在第二个问题中，如果选项中有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选项，则第二道问题之后跳到第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个问题，否则到第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个问题。</w:t>
            </w:r>
          </w:p>
          <w:p w14:paraId="1FB82DE8" w14:textId="77777777" w:rsidR="00821EC9" w:rsidRDefault="00821EC9"/>
        </w:tc>
      </w:tr>
      <w:tr w:rsidR="00821EC9" w14:paraId="4078958C" w14:textId="77777777">
        <w:tc>
          <w:tcPr>
            <w:tcW w:w="7777" w:type="dxa"/>
            <w:gridSpan w:val="4"/>
          </w:tcPr>
          <w:p w14:paraId="7D1F9A8A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CE3953F" w14:textId="77777777">
        <w:trPr>
          <w:trHeight w:val="510"/>
        </w:trPr>
        <w:tc>
          <w:tcPr>
            <w:tcW w:w="1682" w:type="dxa"/>
            <w:tcBorders>
              <w:bottom w:val="single" w:sz="4" w:space="0" w:color="auto"/>
            </w:tcBorders>
          </w:tcPr>
          <w:p w14:paraId="6D0DE79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497B3E03" w14:textId="77777777" w:rsidR="00821EC9" w:rsidRDefault="00021B5C">
            <w:r>
              <w:rPr>
                <w:rFonts w:hint="eastAsia"/>
              </w:rPr>
              <w:t>控制点</w:t>
            </w:r>
          </w:p>
        </w:tc>
        <w:tc>
          <w:tcPr>
            <w:tcW w:w="2412" w:type="dxa"/>
          </w:tcPr>
          <w:p w14:paraId="1806DA20" w14:textId="77777777" w:rsidR="00821EC9" w:rsidRDefault="00021B5C">
            <w:r>
              <w:rPr>
                <w:rFonts w:hint="eastAsia"/>
              </w:rPr>
              <w:t>预期结果</w:t>
            </w:r>
          </w:p>
        </w:tc>
        <w:tc>
          <w:tcPr>
            <w:tcW w:w="1698" w:type="dxa"/>
          </w:tcPr>
          <w:p w14:paraId="59EAB9B7" w14:textId="77777777" w:rsidR="00821EC9" w:rsidRDefault="00021B5C">
            <w:r>
              <w:rPr>
                <w:rFonts w:hint="eastAsia"/>
              </w:rPr>
              <w:t>实际结果</w:t>
            </w:r>
          </w:p>
        </w:tc>
      </w:tr>
      <w:tr w:rsidR="00821EC9" w14:paraId="2877C58D" w14:textId="77777777">
        <w:tc>
          <w:tcPr>
            <w:tcW w:w="1682" w:type="dxa"/>
            <w:vMerge w:val="restart"/>
          </w:tcPr>
          <w:p w14:paraId="61E15DB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填写问卷时</w:t>
            </w:r>
          </w:p>
        </w:tc>
        <w:tc>
          <w:tcPr>
            <w:tcW w:w="1985" w:type="dxa"/>
          </w:tcPr>
          <w:p w14:paraId="1DD5086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在多选题中选择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之后</w:t>
            </w:r>
          </w:p>
        </w:tc>
        <w:tc>
          <w:tcPr>
            <w:tcW w:w="2412" w:type="dxa"/>
          </w:tcPr>
          <w:p w14:paraId="10B11A5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出现第一个填空题，并且不出现第二个填空题，关联成功。</w:t>
            </w:r>
          </w:p>
        </w:tc>
        <w:tc>
          <w:tcPr>
            <w:tcW w:w="1698" w:type="dxa"/>
          </w:tcPr>
          <w:p w14:paraId="754D105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76160197" w14:textId="77777777">
        <w:tc>
          <w:tcPr>
            <w:tcW w:w="1682" w:type="dxa"/>
            <w:vMerge/>
            <w:tcBorders>
              <w:bottom w:val="nil"/>
            </w:tcBorders>
          </w:tcPr>
          <w:p w14:paraId="15E268B3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29D7508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在多选题中不选择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之后</w:t>
            </w:r>
          </w:p>
        </w:tc>
        <w:tc>
          <w:tcPr>
            <w:tcW w:w="2412" w:type="dxa"/>
          </w:tcPr>
          <w:p w14:paraId="4439190B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出现第二个填空题，并且不出现第一个填空题，关联成功。</w:t>
            </w:r>
          </w:p>
        </w:tc>
        <w:tc>
          <w:tcPr>
            <w:tcW w:w="1698" w:type="dxa"/>
          </w:tcPr>
          <w:p w14:paraId="5D82983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76CD6D0D" w14:textId="77777777">
        <w:trPr>
          <w:trHeight w:val="381"/>
        </w:trPr>
        <w:tc>
          <w:tcPr>
            <w:tcW w:w="7777" w:type="dxa"/>
            <w:gridSpan w:val="4"/>
          </w:tcPr>
          <w:p w14:paraId="454803FA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AF3983D" w14:textId="77777777">
        <w:trPr>
          <w:trHeight w:val="381"/>
        </w:trPr>
        <w:tc>
          <w:tcPr>
            <w:tcW w:w="1682" w:type="dxa"/>
          </w:tcPr>
          <w:p w14:paraId="41DD86C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6A877DD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问卷关联成功。</w:t>
            </w:r>
          </w:p>
        </w:tc>
      </w:tr>
    </w:tbl>
    <w:p w14:paraId="1E245506" w14:textId="77777777" w:rsidR="00821EC9" w:rsidRDefault="00821EC9">
      <w:pPr>
        <w:rPr>
          <w:lang w:eastAsia="zh-CN"/>
        </w:rPr>
      </w:pPr>
    </w:p>
    <w:p w14:paraId="72DE7A34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问卷的创建——图片</w:t>
      </w: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4906FFAA" w14:textId="77777777">
        <w:tc>
          <w:tcPr>
            <w:tcW w:w="1682" w:type="dxa"/>
          </w:tcPr>
          <w:p w14:paraId="5C03117A" w14:textId="77777777" w:rsidR="00821EC9" w:rsidRDefault="00021B5C">
            <w:r>
              <w:rPr>
                <w:rFonts w:hint="eastAsia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7CC2676F" w14:textId="77777777" w:rsidR="00821EC9" w:rsidRDefault="00021B5C">
            <w:r>
              <w:rPr>
                <w:rFonts w:hint="eastAsia"/>
              </w:rPr>
              <w:t>问卷的标题和备注创建无误。</w:t>
            </w:r>
          </w:p>
        </w:tc>
      </w:tr>
      <w:tr w:rsidR="00821EC9" w14:paraId="6B3710D6" w14:textId="77777777">
        <w:trPr>
          <w:trHeight w:val="466"/>
        </w:trPr>
        <w:tc>
          <w:tcPr>
            <w:tcW w:w="7777" w:type="dxa"/>
            <w:gridSpan w:val="4"/>
          </w:tcPr>
          <w:p w14:paraId="2C8AFDCB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849A6DE" w14:textId="77777777">
        <w:tc>
          <w:tcPr>
            <w:tcW w:w="1682" w:type="dxa"/>
          </w:tcPr>
          <w:p w14:paraId="3A8DD582" w14:textId="77777777" w:rsidR="00821EC9" w:rsidRDefault="00021B5C">
            <w:r>
              <w:rPr>
                <w:rFonts w:hint="eastAsia"/>
              </w:rPr>
              <w:t>测试输入</w:t>
            </w:r>
          </w:p>
        </w:tc>
        <w:tc>
          <w:tcPr>
            <w:tcW w:w="6095" w:type="dxa"/>
            <w:gridSpan w:val="3"/>
          </w:tcPr>
          <w:p w14:paraId="6E44A820" w14:textId="77777777" w:rsidR="00821EC9" w:rsidRDefault="00021B5C">
            <w:r>
              <w:rPr>
                <w:rFonts w:hint="eastAsia"/>
              </w:rPr>
              <w:t>创建一个题目并插入图片：</w:t>
            </w:r>
          </w:p>
          <w:p w14:paraId="5AF2D3E7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您喜欢吃下列哪种水果？（单选题）</w:t>
            </w:r>
          </w:p>
          <w:p w14:paraId="30B81D8F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</w:p>
          <w:p w14:paraId="2252CC38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您喜欢吃下列哪些水果？（多选题）</w:t>
            </w:r>
          </w:p>
          <w:p w14:paraId="5D714EF1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A.</w:t>
            </w:r>
            <w:r>
              <w:rPr>
                <w:rFonts w:hint="eastAsia"/>
                <w:lang w:eastAsia="zh-CN"/>
              </w:rPr>
              <w:t>苹果（插入苹果的图片）</w:t>
            </w:r>
            <w:r>
              <w:rPr>
                <w:rFonts w:hint="eastAsia"/>
                <w:lang w:eastAsia="zh-CN"/>
              </w:rPr>
              <w:t xml:space="preserve"> B.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西瓜（插入西瓜的图片）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梨子</w:t>
            </w:r>
            <w:r>
              <w:rPr>
                <w:rFonts w:hint="eastAsia"/>
                <w:lang w:eastAsia="zh-CN"/>
              </w:rPr>
              <w:lastRenderedPageBreak/>
              <w:t>（插入梨子的图片）</w:t>
            </w:r>
            <w:r>
              <w:rPr>
                <w:rFonts w:hint="eastAsia"/>
                <w:lang w:eastAsia="zh-CN"/>
              </w:rPr>
              <w:t xml:space="preserve"> D. </w:t>
            </w:r>
            <w:r>
              <w:rPr>
                <w:rFonts w:hint="eastAsia"/>
                <w:lang w:eastAsia="zh-CN"/>
              </w:rPr>
              <w:t>其他</w:t>
            </w:r>
          </w:p>
          <w:p w14:paraId="5EEE6225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 </w:t>
            </w:r>
            <w:r>
              <w:rPr>
                <w:rFonts w:hint="eastAsia"/>
                <w:lang w:eastAsia="zh-CN"/>
              </w:rPr>
              <w:t>您为什么喜欢吃苹果？（填空题）</w:t>
            </w:r>
          </w:p>
          <w:p w14:paraId="7A38032C" w14:textId="77777777" w:rsidR="00821EC9" w:rsidRDefault="00021B5C">
            <w:r>
              <w:rPr>
                <w:rFonts w:hint="eastAsia"/>
              </w:rPr>
              <w:t xml:space="preserve">    _____________________________________________________</w:t>
            </w:r>
          </w:p>
          <w:p w14:paraId="51DEB81A" w14:textId="77777777" w:rsidR="00821EC9" w:rsidRDefault="00821EC9"/>
        </w:tc>
      </w:tr>
      <w:tr w:rsidR="00821EC9" w14:paraId="71FA4372" w14:textId="77777777">
        <w:tc>
          <w:tcPr>
            <w:tcW w:w="7777" w:type="dxa"/>
            <w:gridSpan w:val="4"/>
          </w:tcPr>
          <w:p w14:paraId="6C93824A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79D2C4F8" w14:textId="77777777">
        <w:trPr>
          <w:trHeight w:val="510"/>
        </w:trPr>
        <w:tc>
          <w:tcPr>
            <w:tcW w:w="1682" w:type="dxa"/>
            <w:tcBorders>
              <w:bottom w:val="single" w:sz="4" w:space="0" w:color="auto"/>
            </w:tcBorders>
          </w:tcPr>
          <w:p w14:paraId="28FA624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28990CFE" w14:textId="77777777" w:rsidR="00821EC9" w:rsidRDefault="00021B5C">
            <w:r>
              <w:rPr>
                <w:rFonts w:hint="eastAsia"/>
              </w:rPr>
              <w:t>控制点</w:t>
            </w:r>
          </w:p>
        </w:tc>
        <w:tc>
          <w:tcPr>
            <w:tcW w:w="2055" w:type="dxa"/>
          </w:tcPr>
          <w:p w14:paraId="129445E4" w14:textId="77777777" w:rsidR="00821EC9" w:rsidRDefault="00021B5C">
            <w:r>
              <w:rPr>
                <w:rFonts w:hint="eastAsia"/>
              </w:rPr>
              <w:t>预期结果</w:t>
            </w:r>
          </w:p>
        </w:tc>
        <w:tc>
          <w:tcPr>
            <w:tcW w:w="2055" w:type="dxa"/>
          </w:tcPr>
          <w:p w14:paraId="5D49F898" w14:textId="77777777" w:rsidR="00821EC9" w:rsidRDefault="00021B5C">
            <w:r>
              <w:rPr>
                <w:rFonts w:hint="eastAsia"/>
              </w:rPr>
              <w:t>实际结果</w:t>
            </w:r>
          </w:p>
        </w:tc>
      </w:tr>
      <w:tr w:rsidR="00821EC9" w14:paraId="775A2A37" w14:textId="77777777">
        <w:tc>
          <w:tcPr>
            <w:tcW w:w="1682" w:type="dxa"/>
            <w:vMerge w:val="restart"/>
          </w:tcPr>
          <w:p w14:paraId="25DB518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提交问题</w:t>
            </w:r>
          </w:p>
        </w:tc>
        <w:tc>
          <w:tcPr>
            <w:tcW w:w="1985" w:type="dxa"/>
          </w:tcPr>
          <w:p w14:paraId="69D4B15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1FA4410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问卷中对应位置出现插入的图片。</w:t>
            </w:r>
          </w:p>
        </w:tc>
        <w:tc>
          <w:tcPr>
            <w:tcW w:w="2055" w:type="dxa"/>
          </w:tcPr>
          <w:p w14:paraId="7B5E9A8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75719BC7" w14:textId="77777777">
        <w:tc>
          <w:tcPr>
            <w:tcW w:w="1682" w:type="dxa"/>
            <w:vMerge/>
          </w:tcPr>
          <w:p w14:paraId="59127AC9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34FD662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7843FC8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问卷中对应位置出现插入的图片。</w:t>
            </w:r>
          </w:p>
        </w:tc>
        <w:tc>
          <w:tcPr>
            <w:tcW w:w="2055" w:type="dxa"/>
          </w:tcPr>
          <w:p w14:paraId="633B4FC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0F797A1A" w14:textId="77777777">
        <w:tc>
          <w:tcPr>
            <w:tcW w:w="1682" w:type="dxa"/>
            <w:vMerge/>
            <w:tcBorders>
              <w:bottom w:val="nil"/>
            </w:tcBorders>
          </w:tcPr>
          <w:p w14:paraId="22720A7F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</w:tcPr>
          <w:p w14:paraId="0C095E8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5E7BA02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问卷中对应位置出现插入的图片。</w:t>
            </w:r>
          </w:p>
        </w:tc>
        <w:tc>
          <w:tcPr>
            <w:tcW w:w="2055" w:type="dxa"/>
          </w:tcPr>
          <w:p w14:paraId="47BBECD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45480E3B" w14:textId="77777777">
        <w:trPr>
          <w:trHeight w:val="381"/>
        </w:trPr>
        <w:tc>
          <w:tcPr>
            <w:tcW w:w="7777" w:type="dxa"/>
            <w:gridSpan w:val="4"/>
          </w:tcPr>
          <w:p w14:paraId="424DFF4D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9DAE1BD" w14:textId="77777777">
        <w:trPr>
          <w:trHeight w:val="381"/>
        </w:trPr>
        <w:tc>
          <w:tcPr>
            <w:tcW w:w="1682" w:type="dxa"/>
          </w:tcPr>
          <w:p w14:paraId="7856BE6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32D4695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问卷关联成功。</w:t>
            </w:r>
          </w:p>
        </w:tc>
      </w:tr>
    </w:tbl>
    <w:p w14:paraId="7D12D80A" w14:textId="77777777" w:rsidR="00821EC9" w:rsidRDefault="00821EC9">
      <w:pPr>
        <w:rPr>
          <w:lang w:eastAsia="zh-CN"/>
        </w:rPr>
      </w:pPr>
    </w:p>
    <w:p w14:paraId="56F6E34E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问卷的创建——时间设定</w:t>
      </w:r>
    </w:p>
    <w:p w14:paraId="587B01EC" w14:textId="77777777" w:rsidR="00821EC9" w:rsidRDefault="00821EC9">
      <w:pPr>
        <w:pStyle w:val="11"/>
        <w:ind w:left="360" w:firstLineChars="0" w:firstLine="0"/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5E918B82" w14:textId="77777777">
        <w:tc>
          <w:tcPr>
            <w:tcW w:w="1682" w:type="dxa"/>
          </w:tcPr>
          <w:p w14:paraId="0205ABBB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2E99D51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在问卷新建页面</w:t>
            </w:r>
          </w:p>
        </w:tc>
      </w:tr>
      <w:tr w:rsidR="00821EC9" w14:paraId="2D202D07" w14:textId="77777777">
        <w:trPr>
          <w:trHeight w:val="466"/>
        </w:trPr>
        <w:tc>
          <w:tcPr>
            <w:tcW w:w="7777" w:type="dxa"/>
            <w:gridSpan w:val="4"/>
          </w:tcPr>
          <w:p w14:paraId="10A1E022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2C39184" w14:textId="77777777">
        <w:tc>
          <w:tcPr>
            <w:tcW w:w="1682" w:type="dxa"/>
          </w:tcPr>
          <w:p w14:paraId="466C339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4005189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输入起止时间</w:t>
            </w:r>
          </w:p>
          <w:p w14:paraId="1E8CB9F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  <w:r>
              <w:rPr>
                <w:lang w:eastAsia="zh-CN"/>
              </w:rPr>
              <w:t>, null</w:t>
            </w:r>
          </w:p>
          <w:p w14:paraId="17C7D8AF" w14:textId="77777777" w:rsidR="00821EC9" w:rsidRDefault="00021B5C">
            <w:pPr>
              <w:rPr>
                <w:lang w:eastAsia="zh-CN"/>
              </w:rPr>
            </w:pPr>
            <w:r>
              <w:rPr>
                <w:lang w:eastAsia="zh-CN"/>
              </w:rPr>
              <w:t>abc, abc</w:t>
            </w:r>
          </w:p>
          <w:p w14:paraId="68D066C5" w14:textId="77777777" w:rsidR="00821EC9" w:rsidRDefault="00021B5C">
            <w:pPr>
              <w:rPr>
                <w:lang w:eastAsia="zh-CN"/>
              </w:rPr>
            </w:pPr>
            <w:r>
              <w:rPr>
                <w:lang w:eastAsia="zh-CN"/>
              </w:rPr>
              <w:t>2017/10/1, 2017/11/1</w:t>
            </w:r>
          </w:p>
          <w:p w14:paraId="1E03926C" w14:textId="77777777" w:rsidR="00821EC9" w:rsidRDefault="00021B5C">
            <w:pPr>
              <w:rPr>
                <w:lang w:eastAsia="zh-CN"/>
              </w:rPr>
            </w:pPr>
            <w:r>
              <w:rPr>
                <w:lang w:eastAsia="zh-CN"/>
              </w:rPr>
              <w:t>2017/11/1, 2017/10/1</w:t>
            </w:r>
          </w:p>
          <w:p w14:paraId="0A150092" w14:textId="77777777" w:rsidR="00821EC9" w:rsidRDefault="00021B5C">
            <w:pPr>
              <w:rPr>
                <w:lang w:eastAsia="zh-CN"/>
              </w:rPr>
            </w:pPr>
            <w:r>
              <w:rPr>
                <w:lang w:eastAsia="zh-CN"/>
              </w:rPr>
              <w:t>2016/10/1, 2017/11/1</w:t>
            </w:r>
          </w:p>
        </w:tc>
      </w:tr>
      <w:tr w:rsidR="00821EC9" w14:paraId="6D8510E3" w14:textId="77777777">
        <w:tc>
          <w:tcPr>
            <w:tcW w:w="7777" w:type="dxa"/>
            <w:gridSpan w:val="4"/>
          </w:tcPr>
          <w:p w14:paraId="03B262CD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7A5D134E" w14:textId="77777777">
        <w:tc>
          <w:tcPr>
            <w:tcW w:w="1682" w:type="dxa"/>
          </w:tcPr>
          <w:p w14:paraId="24E5BA1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1C2003B5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133AEEF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56EDC2F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54BD2008" w14:textId="77777777">
        <w:trPr>
          <w:trHeight w:val="814"/>
        </w:trPr>
        <w:tc>
          <w:tcPr>
            <w:tcW w:w="1682" w:type="dxa"/>
          </w:tcPr>
          <w:p w14:paraId="5FBAA38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用户输入时间后</w:t>
            </w:r>
          </w:p>
        </w:tc>
        <w:tc>
          <w:tcPr>
            <w:tcW w:w="1985" w:type="dxa"/>
          </w:tcPr>
          <w:p w14:paraId="16204631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用户输入时间</w:t>
            </w:r>
          </w:p>
        </w:tc>
        <w:tc>
          <w:tcPr>
            <w:tcW w:w="2055" w:type="dxa"/>
          </w:tcPr>
          <w:p w14:paraId="6F31789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若开始时间</w:t>
            </w:r>
            <w:r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>结束时间，提示错误</w:t>
            </w:r>
          </w:p>
          <w:p w14:paraId="57EC8BA1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若开始时间</w:t>
            </w:r>
            <w:r>
              <w:rPr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now</w:t>
            </w:r>
            <w:r>
              <w:rPr>
                <w:rFonts w:hint="eastAsia"/>
                <w:lang w:eastAsia="zh-CN"/>
              </w:rPr>
              <w:t>，提示错误</w:t>
            </w:r>
          </w:p>
        </w:tc>
        <w:tc>
          <w:tcPr>
            <w:tcW w:w="2055" w:type="dxa"/>
          </w:tcPr>
          <w:p w14:paraId="28B577A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6283E865" w14:textId="77777777">
        <w:trPr>
          <w:trHeight w:val="814"/>
        </w:trPr>
        <w:tc>
          <w:tcPr>
            <w:tcW w:w="1682" w:type="dxa"/>
          </w:tcPr>
          <w:p w14:paraId="7682BA3B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用户提交后</w:t>
            </w:r>
          </w:p>
        </w:tc>
        <w:tc>
          <w:tcPr>
            <w:tcW w:w="1985" w:type="dxa"/>
          </w:tcPr>
          <w:p w14:paraId="102F55C8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用户提交问卷</w:t>
            </w:r>
          </w:p>
        </w:tc>
        <w:tc>
          <w:tcPr>
            <w:tcW w:w="2055" w:type="dxa"/>
          </w:tcPr>
          <w:p w14:paraId="02FAA65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若输入为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，不设定起止时间，</w:t>
            </w:r>
          </w:p>
          <w:p w14:paraId="64CAF791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若输入不为空，起止时间设置完成</w:t>
            </w:r>
          </w:p>
        </w:tc>
        <w:tc>
          <w:tcPr>
            <w:tcW w:w="2055" w:type="dxa"/>
          </w:tcPr>
          <w:p w14:paraId="598871D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72BA627A" w14:textId="77777777">
        <w:trPr>
          <w:trHeight w:val="381"/>
        </w:trPr>
        <w:tc>
          <w:tcPr>
            <w:tcW w:w="7777" w:type="dxa"/>
            <w:gridSpan w:val="4"/>
          </w:tcPr>
          <w:p w14:paraId="797759BB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E5D58FE" w14:textId="77777777">
        <w:trPr>
          <w:trHeight w:val="381"/>
        </w:trPr>
        <w:tc>
          <w:tcPr>
            <w:tcW w:w="1682" w:type="dxa"/>
          </w:tcPr>
          <w:p w14:paraId="7360D2C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64835B9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用户继续编辑题目</w:t>
            </w:r>
          </w:p>
        </w:tc>
      </w:tr>
    </w:tbl>
    <w:p w14:paraId="7E2BD765" w14:textId="77777777" w:rsidR="00821EC9" w:rsidRDefault="00821EC9">
      <w:pPr>
        <w:pStyle w:val="11"/>
        <w:ind w:left="360" w:firstLineChars="0" w:firstLine="0"/>
        <w:rPr>
          <w:lang w:eastAsia="zh-CN"/>
        </w:rPr>
      </w:pPr>
    </w:p>
    <w:p w14:paraId="72F336B3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问卷的创建——寻找相同问题</w:t>
      </w:r>
    </w:p>
    <w:p w14:paraId="7786585A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7335D044" w14:textId="77777777">
        <w:tc>
          <w:tcPr>
            <w:tcW w:w="1682" w:type="dxa"/>
          </w:tcPr>
          <w:p w14:paraId="77F8611D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0EB28F7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用户在问题新建模态框</w:t>
            </w:r>
          </w:p>
        </w:tc>
      </w:tr>
      <w:tr w:rsidR="00821EC9" w14:paraId="44A8E94D" w14:textId="77777777">
        <w:trPr>
          <w:trHeight w:val="466"/>
        </w:trPr>
        <w:tc>
          <w:tcPr>
            <w:tcW w:w="7777" w:type="dxa"/>
            <w:gridSpan w:val="4"/>
          </w:tcPr>
          <w:p w14:paraId="7283C852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4373CE51" w14:textId="77777777">
        <w:tc>
          <w:tcPr>
            <w:tcW w:w="1682" w:type="dxa"/>
          </w:tcPr>
          <w:p w14:paraId="1F0AFE0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03BFF7DC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itle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外卖</w:t>
            </w:r>
          </w:p>
          <w:p w14:paraId="769477EE" w14:textId="77777777" w:rsidR="00821EC9" w:rsidRDefault="00021B5C">
            <w:pPr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uestion title</w:t>
            </w:r>
            <w:r>
              <w:rPr>
                <w:rFonts w:hint="eastAsia"/>
                <w:lang w:eastAsia="zh-CN"/>
              </w:rPr>
              <w:t>：品牌</w:t>
            </w:r>
          </w:p>
          <w:p w14:paraId="38C9CA77" w14:textId="77777777" w:rsidR="00821EC9" w:rsidRDefault="00821EC9">
            <w:pPr>
              <w:rPr>
                <w:lang w:eastAsia="zh-CN"/>
              </w:rPr>
            </w:pPr>
          </w:p>
          <w:p w14:paraId="30690B6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2.title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null</w:t>
            </w:r>
          </w:p>
          <w:p w14:paraId="48E63B0A" w14:textId="77777777" w:rsidR="00821EC9" w:rsidRDefault="00021B5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question title: </w:t>
            </w:r>
            <w:r>
              <w:rPr>
                <w:rFonts w:hint="eastAsia"/>
                <w:lang w:eastAsia="zh-CN"/>
              </w:rPr>
              <w:t>品牌</w:t>
            </w:r>
          </w:p>
        </w:tc>
      </w:tr>
      <w:tr w:rsidR="00821EC9" w14:paraId="4F798C59" w14:textId="77777777">
        <w:tc>
          <w:tcPr>
            <w:tcW w:w="7777" w:type="dxa"/>
            <w:gridSpan w:val="4"/>
          </w:tcPr>
          <w:p w14:paraId="4CBED18A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993A656" w14:textId="77777777">
        <w:tc>
          <w:tcPr>
            <w:tcW w:w="1682" w:type="dxa"/>
          </w:tcPr>
          <w:p w14:paraId="050A1DC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70254743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612BCBB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6833781C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2192C155" w14:textId="77777777">
        <w:trPr>
          <w:trHeight w:val="814"/>
        </w:trPr>
        <w:tc>
          <w:tcPr>
            <w:tcW w:w="1682" w:type="dxa"/>
          </w:tcPr>
          <w:p w14:paraId="5060F4C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用户点击查看相似，并输入问题后</w:t>
            </w:r>
          </w:p>
        </w:tc>
        <w:tc>
          <w:tcPr>
            <w:tcW w:w="1985" w:type="dxa"/>
          </w:tcPr>
          <w:p w14:paraId="329A5CD7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用户点击查看相似，并输入问题</w:t>
            </w:r>
          </w:p>
        </w:tc>
        <w:tc>
          <w:tcPr>
            <w:tcW w:w="2055" w:type="dxa"/>
          </w:tcPr>
          <w:p w14:paraId="66E87DF1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若问卷</w:t>
            </w:r>
            <w:r>
              <w:rPr>
                <w:rFonts w:hint="eastAsia"/>
                <w:lang w:eastAsia="zh-CN"/>
              </w:rPr>
              <w:t>title</w:t>
            </w:r>
            <w:r>
              <w:rPr>
                <w:rFonts w:hint="eastAsia"/>
                <w:lang w:eastAsia="zh-CN"/>
              </w:rPr>
              <w:t>存在，显示按</w:t>
            </w:r>
            <w:r>
              <w:rPr>
                <w:rFonts w:hint="eastAsia"/>
                <w:lang w:eastAsia="zh-CN"/>
              </w:rPr>
              <w:t>title+question</w:t>
            </w:r>
            <w:r>
              <w:rPr>
                <w:rFonts w:hint="eastAsia"/>
                <w:lang w:eastAsia="zh-CN"/>
              </w:rPr>
              <w:t>查找的结果，在下拉框</w:t>
            </w:r>
          </w:p>
          <w:p w14:paraId="00347E97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若问卷</w:t>
            </w:r>
            <w:r>
              <w:rPr>
                <w:rFonts w:hint="eastAsia"/>
                <w:lang w:eastAsia="zh-CN"/>
              </w:rPr>
              <w:t>title</w:t>
            </w:r>
            <w:r>
              <w:rPr>
                <w:rFonts w:hint="eastAsia"/>
                <w:lang w:eastAsia="zh-CN"/>
              </w:rPr>
              <w:t>不存在，显示按</w:t>
            </w:r>
            <w:r>
              <w:rPr>
                <w:rFonts w:hint="eastAsia"/>
                <w:lang w:eastAsia="zh-CN"/>
              </w:rPr>
              <w:t>question</w:t>
            </w:r>
            <w:r>
              <w:rPr>
                <w:rFonts w:hint="eastAsia"/>
                <w:lang w:eastAsia="zh-CN"/>
              </w:rPr>
              <w:t>查找的结果，在下拉框</w:t>
            </w:r>
          </w:p>
        </w:tc>
        <w:tc>
          <w:tcPr>
            <w:tcW w:w="2055" w:type="dxa"/>
          </w:tcPr>
          <w:p w14:paraId="78E919E1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604C9056" w14:textId="77777777">
        <w:trPr>
          <w:trHeight w:val="814"/>
        </w:trPr>
        <w:tc>
          <w:tcPr>
            <w:tcW w:w="1682" w:type="dxa"/>
          </w:tcPr>
          <w:p w14:paraId="160F8DA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用户点击某一个题目后</w:t>
            </w:r>
          </w:p>
        </w:tc>
        <w:tc>
          <w:tcPr>
            <w:tcW w:w="1985" w:type="dxa"/>
          </w:tcPr>
          <w:p w14:paraId="6DBA2D3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用户点击某一个题目</w:t>
            </w:r>
          </w:p>
        </w:tc>
        <w:tc>
          <w:tcPr>
            <w:tcW w:w="2055" w:type="dxa"/>
          </w:tcPr>
          <w:p w14:paraId="1A655FE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题目被加载进模态框，用户可在此基础上编辑</w:t>
            </w:r>
          </w:p>
        </w:tc>
        <w:tc>
          <w:tcPr>
            <w:tcW w:w="2055" w:type="dxa"/>
          </w:tcPr>
          <w:p w14:paraId="3E1C574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5A1816F4" w14:textId="77777777">
        <w:trPr>
          <w:trHeight w:val="381"/>
        </w:trPr>
        <w:tc>
          <w:tcPr>
            <w:tcW w:w="7777" w:type="dxa"/>
            <w:gridSpan w:val="4"/>
          </w:tcPr>
          <w:p w14:paraId="744A1BC4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70DE27F2" w14:textId="77777777">
        <w:trPr>
          <w:trHeight w:val="381"/>
        </w:trPr>
        <w:tc>
          <w:tcPr>
            <w:tcW w:w="1682" w:type="dxa"/>
          </w:tcPr>
          <w:p w14:paraId="6935661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409A0C7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用户继续编辑题目</w:t>
            </w:r>
          </w:p>
        </w:tc>
      </w:tr>
    </w:tbl>
    <w:p w14:paraId="15AF5784" w14:textId="77777777" w:rsidR="00821EC9" w:rsidRDefault="00821EC9">
      <w:pPr>
        <w:ind w:left="360"/>
        <w:rPr>
          <w:lang w:eastAsia="zh-CN"/>
        </w:rPr>
      </w:pPr>
    </w:p>
    <w:p w14:paraId="02BD2C50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问卷的创建——</w:t>
      </w:r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问卷</w:t>
      </w:r>
    </w:p>
    <w:p w14:paraId="2E59A5DF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5862008C" w14:textId="77777777">
        <w:tc>
          <w:tcPr>
            <w:tcW w:w="1682" w:type="dxa"/>
          </w:tcPr>
          <w:p w14:paraId="403D2751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051A2DF7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用户在问卷新建界面，点击</w:t>
            </w:r>
            <w:r>
              <w:rPr>
                <w:rFonts w:hint="eastAsia"/>
                <w:lang w:eastAsia="zh-CN"/>
              </w:rPr>
              <w:t xml:space="preserve">fork </w:t>
            </w:r>
            <w:r>
              <w:rPr>
                <w:rFonts w:hint="eastAsia"/>
                <w:lang w:eastAsia="zh-CN"/>
              </w:rPr>
              <w:t>问卷</w:t>
            </w:r>
          </w:p>
        </w:tc>
      </w:tr>
      <w:tr w:rsidR="00821EC9" w14:paraId="39D8F457" w14:textId="77777777">
        <w:trPr>
          <w:trHeight w:val="466"/>
        </w:trPr>
        <w:tc>
          <w:tcPr>
            <w:tcW w:w="7777" w:type="dxa"/>
            <w:gridSpan w:val="4"/>
          </w:tcPr>
          <w:p w14:paraId="42BBCDF4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593F7BE6" w14:textId="77777777">
        <w:tc>
          <w:tcPr>
            <w:tcW w:w="1682" w:type="dxa"/>
          </w:tcPr>
          <w:p w14:paraId="53227A4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6CB908D8" w14:textId="77777777" w:rsidR="00821EC9" w:rsidRDefault="00021B5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问卷星：</w:t>
            </w:r>
            <w:r>
              <w:rPr>
                <w:rFonts w:hint="eastAsia"/>
                <w:lang w:eastAsia="zh-CN"/>
              </w:rPr>
              <w:t xml:space="preserve"> 11111</w:t>
            </w:r>
            <w:r>
              <w:rPr>
                <w:rFonts w:hint="eastAsia"/>
                <w:lang w:eastAsia="zh-CN"/>
              </w:rPr>
              <w:t>（存在）</w:t>
            </w:r>
          </w:p>
          <w:p w14:paraId="119542A1" w14:textId="77777777" w:rsidR="00821EC9" w:rsidRDefault="00021B5C">
            <w:pPr>
              <w:rPr>
                <w:lang w:eastAsia="zh-CN"/>
              </w:rPr>
            </w:pPr>
            <w:r>
              <w:rPr>
                <w:lang w:eastAsia="zh-CN"/>
              </w:rPr>
              <w:t>2.to_simple: 11111(</w:t>
            </w:r>
            <w:r>
              <w:rPr>
                <w:rFonts w:hint="eastAsia"/>
                <w:lang w:eastAsia="zh-CN"/>
              </w:rPr>
              <w:t>存在</w:t>
            </w:r>
            <w:r>
              <w:rPr>
                <w:lang w:eastAsia="zh-CN"/>
              </w:rPr>
              <w:t>)</w:t>
            </w:r>
          </w:p>
          <w:p w14:paraId="2629CD37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问卷星</w:t>
            </w:r>
            <w:r>
              <w:rPr>
                <w:rFonts w:hint="eastAsia"/>
                <w:lang w:eastAsia="zh-CN"/>
              </w:rPr>
              <w:t xml:space="preserve"> 22222(</w:t>
            </w:r>
            <w:r>
              <w:rPr>
                <w:rFonts w:hint="eastAsia"/>
                <w:lang w:eastAsia="zh-CN"/>
              </w:rPr>
              <w:t>不存在</w:t>
            </w:r>
            <w:r>
              <w:rPr>
                <w:rFonts w:hint="eastAsia"/>
                <w:lang w:eastAsia="zh-CN"/>
              </w:rPr>
              <w:t>)</w:t>
            </w:r>
          </w:p>
          <w:p w14:paraId="2CB28FB2" w14:textId="77777777" w:rsidR="00821EC9" w:rsidRDefault="00021B5C">
            <w:pPr>
              <w:rPr>
                <w:lang w:eastAsia="zh-CN"/>
              </w:rPr>
            </w:pPr>
            <w:r>
              <w:rPr>
                <w:lang w:eastAsia="zh-CN"/>
              </w:rPr>
              <w:t>4.to_simple 22222(</w:t>
            </w:r>
            <w:r>
              <w:rPr>
                <w:rFonts w:hint="eastAsia"/>
                <w:lang w:eastAsia="zh-CN"/>
              </w:rPr>
              <w:t>不存在</w:t>
            </w:r>
            <w:r>
              <w:rPr>
                <w:lang w:eastAsia="zh-CN"/>
              </w:rPr>
              <w:t>)</w:t>
            </w:r>
          </w:p>
        </w:tc>
      </w:tr>
      <w:tr w:rsidR="00821EC9" w14:paraId="3A6B6CA9" w14:textId="77777777">
        <w:tc>
          <w:tcPr>
            <w:tcW w:w="7777" w:type="dxa"/>
            <w:gridSpan w:val="4"/>
          </w:tcPr>
          <w:p w14:paraId="73811765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4BA690D" w14:textId="77777777">
        <w:tc>
          <w:tcPr>
            <w:tcW w:w="1682" w:type="dxa"/>
          </w:tcPr>
          <w:p w14:paraId="463469A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63C733B1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6C16F45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47A80AF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4AB8A7A3" w14:textId="77777777">
        <w:trPr>
          <w:trHeight w:val="814"/>
        </w:trPr>
        <w:tc>
          <w:tcPr>
            <w:tcW w:w="1682" w:type="dxa"/>
          </w:tcPr>
          <w:p w14:paraId="4E5CC2BB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用户选择问卷源、并输入问卷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A763D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55" w:type="dxa"/>
          </w:tcPr>
          <w:p w14:paraId="4BAD014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存在，将对应问卷加载到新建页面，若不存在，则提示错误</w:t>
            </w:r>
          </w:p>
        </w:tc>
        <w:tc>
          <w:tcPr>
            <w:tcW w:w="2055" w:type="dxa"/>
          </w:tcPr>
          <w:p w14:paraId="4716A4A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19527EC6" w14:textId="77777777">
        <w:trPr>
          <w:trHeight w:val="381"/>
        </w:trPr>
        <w:tc>
          <w:tcPr>
            <w:tcW w:w="7777" w:type="dxa"/>
            <w:gridSpan w:val="4"/>
          </w:tcPr>
          <w:p w14:paraId="2903FECB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27F92DC" w14:textId="77777777">
        <w:trPr>
          <w:trHeight w:val="381"/>
        </w:trPr>
        <w:tc>
          <w:tcPr>
            <w:tcW w:w="1682" w:type="dxa"/>
          </w:tcPr>
          <w:p w14:paraId="0CD6414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1293285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6331C20F" w14:textId="77777777" w:rsidR="00821EC9" w:rsidRDefault="00821EC9">
      <w:pPr>
        <w:rPr>
          <w:lang w:eastAsia="zh-CN"/>
        </w:rPr>
      </w:pPr>
    </w:p>
    <w:p w14:paraId="06EEA5E0" w14:textId="77777777" w:rsidR="00821EC9" w:rsidRDefault="00821EC9">
      <w:pPr>
        <w:ind w:left="360"/>
        <w:rPr>
          <w:lang w:eastAsia="zh-CN"/>
        </w:rPr>
      </w:pPr>
    </w:p>
    <w:p w14:paraId="0C5E2F7C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问卷的发布</w:t>
      </w:r>
    </w:p>
    <w:p w14:paraId="145068DD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05C17963" w14:textId="77777777">
        <w:tc>
          <w:tcPr>
            <w:tcW w:w="1682" w:type="dxa"/>
          </w:tcPr>
          <w:p w14:paraId="6BD39E54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306DF7A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用户完成了问卷的编辑并保存</w:t>
            </w:r>
          </w:p>
        </w:tc>
      </w:tr>
      <w:tr w:rsidR="00821EC9" w14:paraId="2F6C074C" w14:textId="77777777">
        <w:trPr>
          <w:trHeight w:val="466"/>
        </w:trPr>
        <w:tc>
          <w:tcPr>
            <w:tcW w:w="7777" w:type="dxa"/>
            <w:gridSpan w:val="4"/>
          </w:tcPr>
          <w:p w14:paraId="6A5A90A5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46616E9E" w14:textId="77777777">
        <w:tc>
          <w:tcPr>
            <w:tcW w:w="1682" w:type="dxa"/>
          </w:tcPr>
          <w:p w14:paraId="5E60C407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测试输入</w:t>
            </w:r>
          </w:p>
        </w:tc>
        <w:tc>
          <w:tcPr>
            <w:tcW w:w="6095" w:type="dxa"/>
            <w:gridSpan w:val="3"/>
          </w:tcPr>
          <w:p w14:paraId="414D1D1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21EC9" w14:paraId="26CC96D1" w14:textId="77777777">
        <w:tc>
          <w:tcPr>
            <w:tcW w:w="7777" w:type="dxa"/>
            <w:gridSpan w:val="4"/>
          </w:tcPr>
          <w:p w14:paraId="22DD81E3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04F03CA7" w14:textId="77777777">
        <w:tc>
          <w:tcPr>
            <w:tcW w:w="1682" w:type="dxa"/>
          </w:tcPr>
          <w:p w14:paraId="11C28FF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701AC25C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4D9F416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719BE6C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7D1D95FD" w14:textId="77777777">
        <w:trPr>
          <w:trHeight w:val="814"/>
        </w:trPr>
        <w:tc>
          <w:tcPr>
            <w:tcW w:w="1682" w:type="dxa"/>
          </w:tcPr>
          <w:p w14:paraId="0F53918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用户点击问卷发布后</w:t>
            </w:r>
          </w:p>
        </w:tc>
        <w:tc>
          <w:tcPr>
            <w:tcW w:w="1985" w:type="dxa"/>
          </w:tcPr>
          <w:p w14:paraId="1402F77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用户点击问卷发布</w:t>
            </w:r>
          </w:p>
        </w:tc>
        <w:tc>
          <w:tcPr>
            <w:tcW w:w="2055" w:type="dxa"/>
          </w:tcPr>
          <w:p w14:paraId="50DC104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提示问卷已发布，并且问卷的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rFonts w:hint="eastAsia"/>
                <w:lang w:eastAsia="zh-CN"/>
              </w:rPr>
              <w:t>置为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55" w:type="dxa"/>
          </w:tcPr>
          <w:p w14:paraId="256A612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4984497C" w14:textId="77777777">
        <w:trPr>
          <w:trHeight w:val="381"/>
        </w:trPr>
        <w:tc>
          <w:tcPr>
            <w:tcW w:w="7777" w:type="dxa"/>
            <w:gridSpan w:val="4"/>
          </w:tcPr>
          <w:p w14:paraId="73100B09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D443F74" w14:textId="77777777">
        <w:trPr>
          <w:trHeight w:val="381"/>
        </w:trPr>
        <w:tc>
          <w:tcPr>
            <w:tcW w:w="1682" w:type="dxa"/>
          </w:tcPr>
          <w:p w14:paraId="7304059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7C567E9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E4306B4" w14:textId="77777777" w:rsidR="00821EC9" w:rsidRDefault="00821EC9">
      <w:pPr>
        <w:rPr>
          <w:lang w:eastAsia="zh-CN"/>
        </w:rPr>
      </w:pPr>
    </w:p>
    <w:p w14:paraId="4C64FEC2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问卷的搜索</w:t>
      </w:r>
    </w:p>
    <w:p w14:paraId="598E2A5F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146D49B1" w14:textId="77777777">
        <w:tc>
          <w:tcPr>
            <w:tcW w:w="1682" w:type="dxa"/>
          </w:tcPr>
          <w:p w14:paraId="3DFC6CCE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17E7031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用户在问卷搜索框</w:t>
            </w:r>
          </w:p>
        </w:tc>
      </w:tr>
      <w:tr w:rsidR="00821EC9" w14:paraId="7CAA51E8" w14:textId="77777777">
        <w:trPr>
          <w:trHeight w:val="466"/>
        </w:trPr>
        <w:tc>
          <w:tcPr>
            <w:tcW w:w="7777" w:type="dxa"/>
            <w:gridSpan w:val="4"/>
          </w:tcPr>
          <w:p w14:paraId="3FB0CCB7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20DA46B0" w14:textId="77777777">
        <w:tc>
          <w:tcPr>
            <w:tcW w:w="1682" w:type="dxa"/>
          </w:tcPr>
          <w:p w14:paraId="2D1531C9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2123B347" w14:textId="77777777" w:rsidR="00821EC9" w:rsidRDefault="00021B5C">
            <w:pPr>
              <w:pStyle w:val="11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  <w:p w14:paraId="71A17AAA" w14:textId="77777777" w:rsidR="00821EC9" w:rsidRDefault="00021B5C">
            <w:pPr>
              <w:pStyle w:val="11"/>
              <w:numPr>
                <w:ilvl w:val="0"/>
                <w:numId w:val="1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aaa</w:t>
            </w:r>
          </w:p>
          <w:p w14:paraId="5AEBBDB9" w14:textId="77777777" w:rsidR="00821EC9" w:rsidRDefault="00821EC9">
            <w:pPr>
              <w:rPr>
                <w:lang w:eastAsia="zh-CN"/>
              </w:rPr>
            </w:pPr>
          </w:p>
        </w:tc>
      </w:tr>
      <w:tr w:rsidR="00821EC9" w14:paraId="73854AC4" w14:textId="77777777">
        <w:tc>
          <w:tcPr>
            <w:tcW w:w="7777" w:type="dxa"/>
            <w:gridSpan w:val="4"/>
          </w:tcPr>
          <w:p w14:paraId="70D697AA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02FDE11F" w14:textId="77777777">
        <w:tc>
          <w:tcPr>
            <w:tcW w:w="1682" w:type="dxa"/>
          </w:tcPr>
          <w:p w14:paraId="5B9244B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15627ED7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7EA8C29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2B3DF57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09D14E84" w14:textId="77777777">
        <w:trPr>
          <w:trHeight w:val="814"/>
        </w:trPr>
        <w:tc>
          <w:tcPr>
            <w:tcW w:w="1682" w:type="dxa"/>
          </w:tcPr>
          <w:p w14:paraId="60B2196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用户输入搜索信息，并点击搜索</w:t>
            </w:r>
          </w:p>
        </w:tc>
        <w:tc>
          <w:tcPr>
            <w:tcW w:w="1985" w:type="dxa"/>
          </w:tcPr>
          <w:p w14:paraId="2B859F0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用户输入搜索信息</w:t>
            </w:r>
          </w:p>
        </w:tc>
        <w:tc>
          <w:tcPr>
            <w:tcW w:w="2055" w:type="dxa"/>
          </w:tcPr>
          <w:p w14:paraId="403182E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若搜索信息为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，返回主页，弱搜索信息存在，按关键字搜索，并按时间倒序排列</w:t>
            </w:r>
          </w:p>
        </w:tc>
        <w:tc>
          <w:tcPr>
            <w:tcW w:w="2055" w:type="dxa"/>
          </w:tcPr>
          <w:p w14:paraId="4678228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37ECC58E" w14:textId="77777777">
        <w:trPr>
          <w:trHeight w:val="381"/>
        </w:trPr>
        <w:tc>
          <w:tcPr>
            <w:tcW w:w="7777" w:type="dxa"/>
            <w:gridSpan w:val="4"/>
          </w:tcPr>
          <w:p w14:paraId="3DBDDDA5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54B8ACA6" w14:textId="77777777">
        <w:trPr>
          <w:trHeight w:val="381"/>
        </w:trPr>
        <w:tc>
          <w:tcPr>
            <w:tcW w:w="1682" w:type="dxa"/>
          </w:tcPr>
          <w:p w14:paraId="11639E6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35C153C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4BC43997" w14:textId="77777777" w:rsidR="00821EC9" w:rsidRDefault="00821EC9">
      <w:pPr>
        <w:ind w:left="360"/>
        <w:rPr>
          <w:lang w:eastAsia="zh-CN"/>
        </w:rPr>
      </w:pPr>
    </w:p>
    <w:p w14:paraId="41E2352A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随便看看</w:t>
      </w:r>
    </w:p>
    <w:p w14:paraId="1E1E67E6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4E4B46F4" w14:textId="77777777">
        <w:tc>
          <w:tcPr>
            <w:tcW w:w="1682" w:type="dxa"/>
          </w:tcPr>
          <w:p w14:paraId="0F849BA7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6D5418E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用户点击随便看看</w:t>
            </w:r>
          </w:p>
        </w:tc>
      </w:tr>
      <w:tr w:rsidR="00821EC9" w14:paraId="1A0F1BE8" w14:textId="77777777">
        <w:trPr>
          <w:trHeight w:val="466"/>
        </w:trPr>
        <w:tc>
          <w:tcPr>
            <w:tcW w:w="7777" w:type="dxa"/>
            <w:gridSpan w:val="4"/>
          </w:tcPr>
          <w:p w14:paraId="38EDE8F7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53B49D4B" w14:textId="77777777">
        <w:tc>
          <w:tcPr>
            <w:tcW w:w="1682" w:type="dxa"/>
          </w:tcPr>
          <w:p w14:paraId="50AE546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4AE87A9C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21EC9" w14:paraId="3CAD3E3D" w14:textId="77777777">
        <w:tc>
          <w:tcPr>
            <w:tcW w:w="7777" w:type="dxa"/>
            <w:gridSpan w:val="4"/>
          </w:tcPr>
          <w:p w14:paraId="5303324B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595386EE" w14:textId="77777777">
        <w:tc>
          <w:tcPr>
            <w:tcW w:w="1682" w:type="dxa"/>
          </w:tcPr>
          <w:p w14:paraId="5D397F9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01E02D4E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1036C95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20D653A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02D72EAB" w14:textId="77777777">
        <w:trPr>
          <w:trHeight w:val="814"/>
        </w:trPr>
        <w:tc>
          <w:tcPr>
            <w:tcW w:w="1682" w:type="dxa"/>
          </w:tcPr>
          <w:p w14:paraId="746C35D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用户点击随便看看</w:t>
            </w:r>
          </w:p>
        </w:tc>
        <w:tc>
          <w:tcPr>
            <w:tcW w:w="1985" w:type="dxa"/>
          </w:tcPr>
          <w:p w14:paraId="76599F9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674B554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后台随机返回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份问卷给前端</w:t>
            </w:r>
          </w:p>
        </w:tc>
        <w:tc>
          <w:tcPr>
            <w:tcW w:w="2055" w:type="dxa"/>
          </w:tcPr>
          <w:p w14:paraId="5012F89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13FFF09A" w14:textId="77777777">
        <w:trPr>
          <w:trHeight w:val="381"/>
        </w:trPr>
        <w:tc>
          <w:tcPr>
            <w:tcW w:w="7777" w:type="dxa"/>
            <w:gridSpan w:val="4"/>
          </w:tcPr>
          <w:p w14:paraId="142614FD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6CF9020" w14:textId="77777777">
        <w:trPr>
          <w:trHeight w:val="381"/>
        </w:trPr>
        <w:tc>
          <w:tcPr>
            <w:tcW w:w="1682" w:type="dxa"/>
          </w:tcPr>
          <w:p w14:paraId="5CBE016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00480AB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43D91BAE" w14:textId="77777777" w:rsidR="00821EC9" w:rsidRDefault="00821EC9">
      <w:pPr>
        <w:rPr>
          <w:lang w:eastAsia="zh-CN"/>
        </w:rPr>
      </w:pPr>
    </w:p>
    <w:p w14:paraId="7B07B454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问卷编辑本地恢复</w:t>
      </w: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0F43AAEB" w14:textId="77777777">
        <w:tc>
          <w:tcPr>
            <w:tcW w:w="1682" w:type="dxa"/>
          </w:tcPr>
          <w:p w14:paraId="719DFDB6" w14:textId="77777777" w:rsidR="00821EC9" w:rsidRDefault="00021B5C">
            <w:r>
              <w:rPr>
                <w:rFonts w:hint="eastAsia"/>
                <w:lang w:eastAsia="zh-CN"/>
              </w:rPr>
              <w:lastRenderedPageBreak/>
              <w:t>前置条件：</w:t>
            </w:r>
          </w:p>
        </w:tc>
        <w:tc>
          <w:tcPr>
            <w:tcW w:w="6095" w:type="dxa"/>
            <w:gridSpan w:val="3"/>
          </w:tcPr>
          <w:p w14:paraId="551B316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用户已点击问卷暂存，并再次进入新建问卷界面</w:t>
            </w:r>
          </w:p>
        </w:tc>
      </w:tr>
      <w:tr w:rsidR="00821EC9" w14:paraId="5FE267C5" w14:textId="77777777">
        <w:trPr>
          <w:trHeight w:val="466"/>
        </w:trPr>
        <w:tc>
          <w:tcPr>
            <w:tcW w:w="7777" w:type="dxa"/>
            <w:gridSpan w:val="4"/>
          </w:tcPr>
          <w:p w14:paraId="3200B311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E328E7C" w14:textId="77777777">
        <w:tc>
          <w:tcPr>
            <w:tcW w:w="1682" w:type="dxa"/>
          </w:tcPr>
          <w:p w14:paraId="0BB3CD2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0BD324AC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21EC9" w14:paraId="3ACB8642" w14:textId="77777777">
        <w:tc>
          <w:tcPr>
            <w:tcW w:w="7777" w:type="dxa"/>
            <w:gridSpan w:val="4"/>
          </w:tcPr>
          <w:p w14:paraId="34910723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7C52770C" w14:textId="77777777">
        <w:tc>
          <w:tcPr>
            <w:tcW w:w="1682" w:type="dxa"/>
          </w:tcPr>
          <w:p w14:paraId="2CEA62D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36DE121E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0069DE19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787A0659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0B4D5F66" w14:textId="77777777">
        <w:trPr>
          <w:trHeight w:val="814"/>
        </w:trPr>
        <w:tc>
          <w:tcPr>
            <w:tcW w:w="1682" w:type="dxa"/>
          </w:tcPr>
          <w:p w14:paraId="02ADF32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进入新建问卷界面</w:t>
            </w:r>
          </w:p>
        </w:tc>
        <w:tc>
          <w:tcPr>
            <w:tcW w:w="1985" w:type="dxa"/>
          </w:tcPr>
          <w:p w14:paraId="6657143C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35B02A8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系统提示是否要恢复本地问卷</w:t>
            </w:r>
          </w:p>
        </w:tc>
        <w:tc>
          <w:tcPr>
            <w:tcW w:w="2055" w:type="dxa"/>
          </w:tcPr>
          <w:p w14:paraId="425D2B27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15CBAF19" w14:textId="77777777">
        <w:trPr>
          <w:trHeight w:val="814"/>
        </w:trPr>
        <w:tc>
          <w:tcPr>
            <w:tcW w:w="1682" w:type="dxa"/>
          </w:tcPr>
          <w:p w14:paraId="3251729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用户点选后</w:t>
            </w:r>
          </w:p>
        </w:tc>
        <w:tc>
          <w:tcPr>
            <w:tcW w:w="1985" w:type="dxa"/>
          </w:tcPr>
          <w:p w14:paraId="79A50C7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用户点选是、否</w:t>
            </w:r>
          </w:p>
        </w:tc>
        <w:tc>
          <w:tcPr>
            <w:tcW w:w="2055" w:type="dxa"/>
          </w:tcPr>
          <w:p w14:paraId="4BDB879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是：恢复本地问卷</w:t>
            </w:r>
          </w:p>
          <w:p w14:paraId="3FECC62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否：继续新建问卷</w:t>
            </w:r>
          </w:p>
        </w:tc>
        <w:tc>
          <w:tcPr>
            <w:tcW w:w="2055" w:type="dxa"/>
          </w:tcPr>
          <w:p w14:paraId="797B99E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73659FBC" w14:textId="77777777">
        <w:trPr>
          <w:trHeight w:val="381"/>
        </w:trPr>
        <w:tc>
          <w:tcPr>
            <w:tcW w:w="7777" w:type="dxa"/>
            <w:gridSpan w:val="4"/>
          </w:tcPr>
          <w:p w14:paraId="420921E2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55CF42CB" w14:textId="77777777">
        <w:trPr>
          <w:trHeight w:val="381"/>
        </w:trPr>
        <w:tc>
          <w:tcPr>
            <w:tcW w:w="1682" w:type="dxa"/>
          </w:tcPr>
          <w:p w14:paraId="1CADD7D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543D7C1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0B4252EC" w14:textId="77777777" w:rsidR="00821EC9" w:rsidRDefault="00821EC9">
      <w:pPr>
        <w:ind w:left="360"/>
        <w:rPr>
          <w:lang w:eastAsia="zh-CN"/>
        </w:rPr>
      </w:pPr>
    </w:p>
    <w:p w14:paraId="0A73CDCD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分享问卷</w:t>
      </w:r>
    </w:p>
    <w:p w14:paraId="17AAEF71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356668BC" w14:textId="77777777">
        <w:tc>
          <w:tcPr>
            <w:tcW w:w="1682" w:type="dxa"/>
          </w:tcPr>
          <w:p w14:paraId="13B07DD9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74D89F5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用户在一个问卷的分享链接旁</w:t>
            </w:r>
          </w:p>
        </w:tc>
      </w:tr>
      <w:tr w:rsidR="00821EC9" w14:paraId="2ECAF4DF" w14:textId="77777777">
        <w:trPr>
          <w:trHeight w:val="466"/>
        </w:trPr>
        <w:tc>
          <w:tcPr>
            <w:tcW w:w="7777" w:type="dxa"/>
            <w:gridSpan w:val="4"/>
          </w:tcPr>
          <w:p w14:paraId="34CCC5BF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59FA74F1" w14:textId="77777777">
        <w:tc>
          <w:tcPr>
            <w:tcW w:w="1682" w:type="dxa"/>
          </w:tcPr>
          <w:p w14:paraId="3B20E99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78AE8392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21EC9" w14:paraId="5E6D683C" w14:textId="77777777">
        <w:tc>
          <w:tcPr>
            <w:tcW w:w="7777" w:type="dxa"/>
            <w:gridSpan w:val="4"/>
          </w:tcPr>
          <w:p w14:paraId="786539F5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53BE2C5" w14:textId="77777777">
        <w:tc>
          <w:tcPr>
            <w:tcW w:w="1682" w:type="dxa"/>
          </w:tcPr>
          <w:p w14:paraId="2644A5E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329E7706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0448F9A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7E9F02D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4869FE92" w14:textId="77777777">
        <w:trPr>
          <w:trHeight w:val="814"/>
        </w:trPr>
        <w:tc>
          <w:tcPr>
            <w:tcW w:w="1682" w:type="dxa"/>
          </w:tcPr>
          <w:p w14:paraId="5577671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用户鼠标放在分享的链接上</w:t>
            </w:r>
          </w:p>
        </w:tc>
        <w:tc>
          <w:tcPr>
            <w:tcW w:w="1985" w:type="dxa"/>
          </w:tcPr>
          <w:p w14:paraId="60BBFC0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26BFBA3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系统显示问卷的链接及其对应的二维码</w:t>
            </w:r>
          </w:p>
        </w:tc>
        <w:tc>
          <w:tcPr>
            <w:tcW w:w="2055" w:type="dxa"/>
          </w:tcPr>
          <w:p w14:paraId="24576929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3A633DB7" w14:textId="77777777">
        <w:trPr>
          <w:trHeight w:val="381"/>
        </w:trPr>
        <w:tc>
          <w:tcPr>
            <w:tcW w:w="7777" w:type="dxa"/>
            <w:gridSpan w:val="4"/>
          </w:tcPr>
          <w:p w14:paraId="2557F51E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9837876" w14:textId="77777777">
        <w:trPr>
          <w:trHeight w:val="381"/>
        </w:trPr>
        <w:tc>
          <w:tcPr>
            <w:tcW w:w="1682" w:type="dxa"/>
          </w:tcPr>
          <w:p w14:paraId="0C4369B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113AD82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63B0F8FE" w14:textId="77777777" w:rsidR="00821EC9" w:rsidRDefault="00821EC9">
      <w:pPr>
        <w:rPr>
          <w:lang w:eastAsia="zh-CN"/>
        </w:rPr>
      </w:pPr>
    </w:p>
    <w:p w14:paraId="174D15F9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查看我的问卷</w:t>
      </w:r>
    </w:p>
    <w:p w14:paraId="0350A1F1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08ABBB2A" w14:textId="77777777">
        <w:tc>
          <w:tcPr>
            <w:tcW w:w="1682" w:type="dxa"/>
          </w:tcPr>
          <w:p w14:paraId="47613BAB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783AF3E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用户已登陆，点击我的问卷</w:t>
            </w:r>
          </w:p>
        </w:tc>
      </w:tr>
      <w:tr w:rsidR="00821EC9" w14:paraId="600F9250" w14:textId="77777777">
        <w:trPr>
          <w:trHeight w:val="466"/>
        </w:trPr>
        <w:tc>
          <w:tcPr>
            <w:tcW w:w="7777" w:type="dxa"/>
            <w:gridSpan w:val="4"/>
          </w:tcPr>
          <w:p w14:paraId="3F37F06E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1C25277" w14:textId="77777777">
        <w:tc>
          <w:tcPr>
            <w:tcW w:w="1682" w:type="dxa"/>
          </w:tcPr>
          <w:p w14:paraId="506CE58C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7CAF0791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21EC9" w14:paraId="6B0BE509" w14:textId="77777777">
        <w:tc>
          <w:tcPr>
            <w:tcW w:w="7777" w:type="dxa"/>
            <w:gridSpan w:val="4"/>
          </w:tcPr>
          <w:p w14:paraId="76E284C1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9DC920B" w14:textId="77777777">
        <w:tc>
          <w:tcPr>
            <w:tcW w:w="1682" w:type="dxa"/>
          </w:tcPr>
          <w:p w14:paraId="425E6D1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3B8C4866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0FC2559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2D5B125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273E9532" w14:textId="77777777">
        <w:trPr>
          <w:trHeight w:val="814"/>
        </w:trPr>
        <w:tc>
          <w:tcPr>
            <w:tcW w:w="1682" w:type="dxa"/>
          </w:tcPr>
          <w:p w14:paraId="3DDB671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用户点击我的问卷后</w:t>
            </w:r>
          </w:p>
        </w:tc>
        <w:tc>
          <w:tcPr>
            <w:tcW w:w="1985" w:type="dxa"/>
          </w:tcPr>
          <w:p w14:paraId="250DE46C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2100D6A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用户看到自己创建的所有问卷，并按时间降序排列。</w:t>
            </w:r>
          </w:p>
        </w:tc>
        <w:tc>
          <w:tcPr>
            <w:tcW w:w="2055" w:type="dxa"/>
          </w:tcPr>
          <w:p w14:paraId="3836BEB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30771594" w14:textId="77777777">
        <w:tc>
          <w:tcPr>
            <w:tcW w:w="1682" w:type="dxa"/>
          </w:tcPr>
          <w:p w14:paraId="26EE738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用户点击页面上【查看问卷，查</w:t>
            </w:r>
            <w:r>
              <w:rPr>
                <w:rFonts w:hint="eastAsia"/>
                <w:lang w:eastAsia="zh-CN"/>
              </w:rPr>
              <w:lastRenderedPageBreak/>
              <w:t>看统计，分享】</w:t>
            </w:r>
          </w:p>
        </w:tc>
        <w:tc>
          <w:tcPr>
            <w:tcW w:w="1985" w:type="dxa"/>
          </w:tcPr>
          <w:p w14:paraId="24D3167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点击查看问卷，查看统计，分享</w:t>
            </w:r>
          </w:p>
        </w:tc>
        <w:tc>
          <w:tcPr>
            <w:tcW w:w="2055" w:type="dxa"/>
          </w:tcPr>
          <w:p w14:paraId="511219A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分别进入各自的功能界面或完成功能</w:t>
            </w:r>
          </w:p>
        </w:tc>
        <w:tc>
          <w:tcPr>
            <w:tcW w:w="2055" w:type="dxa"/>
          </w:tcPr>
          <w:p w14:paraId="3E6E81D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并发很高（</w:t>
            </w:r>
            <w:r>
              <w:rPr>
                <w:rFonts w:hint="eastAsia"/>
                <w:lang w:eastAsia="zh-CN"/>
              </w:rPr>
              <w:t>500</w:t>
            </w:r>
            <w:r>
              <w:rPr>
                <w:rFonts w:hint="eastAsia"/>
                <w:lang w:eastAsia="zh-CN"/>
              </w:rPr>
              <w:t>以上）时，填问卷者统</w:t>
            </w:r>
            <w:r>
              <w:rPr>
                <w:rFonts w:hint="eastAsia"/>
                <w:lang w:eastAsia="zh-CN"/>
              </w:rPr>
              <w:lastRenderedPageBreak/>
              <w:t>计会少记</w:t>
            </w:r>
          </w:p>
        </w:tc>
      </w:tr>
      <w:tr w:rsidR="00821EC9" w14:paraId="4C07DE11" w14:textId="77777777">
        <w:trPr>
          <w:trHeight w:val="381"/>
        </w:trPr>
        <w:tc>
          <w:tcPr>
            <w:tcW w:w="7777" w:type="dxa"/>
            <w:gridSpan w:val="4"/>
          </w:tcPr>
          <w:p w14:paraId="6383A2C2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B85B376" w14:textId="77777777">
        <w:trPr>
          <w:trHeight w:val="381"/>
        </w:trPr>
        <w:tc>
          <w:tcPr>
            <w:tcW w:w="1682" w:type="dxa"/>
          </w:tcPr>
          <w:p w14:paraId="64DF1A1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5DF92EC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13427DCD" w14:textId="77777777" w:rsidR="00821EC9" w:rsidRDefault="00821EC9"/>
    <w:p w14:paraId="78E0E355" w14:textId="77777777" w:rsidR="00821EC9" w:rsidRDefault="00821EC9">
      <w:pPr>
        <w:ind w:left="360"/>
        <w:rPr>
          <w:lang w:eastAsia="zh-CN"/>
        </w:rPr>
      </w:pPr>
    </w:p>
    <w:p w14:paraId="667E271E" w14:textId="77777777" w:rsidR="00821EC9" w:rsidRDefault="00021B5C">
      <w:pPr>
        <w:rPr>
          <w:lang w:eastAsia="zh-CN"/>
        </w:rPr>
      </w:pPr>
      <w:r>
        <w:rPr>
          <w:rFonts w:hint="eastAsia"/>
          <w:lang w:eastAsia="zh-CN"/>
        </w:rPr>
        <w:t>查看数据统计</w:t>
      </w:r>
    </w:p>
    <w:p w14:paraId="10AF91D4" w14:textId="77777777" w:rsidR="00821EC9" w:rsidRDefault="00821EC9">
      <w:pPr>
        <w:rPr>
          <w:lang w:eastAsia="zh-CN"/>
        </w:rPr>
      </w:pPr>
    </w:p>
    <w:p w14:paraId="3A7A2305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查看数据统计</w:t>
      </w:r>
    </w:p>
    <w:p w14:paraId="7A9E48B6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6726D963" w14:textId="77777777">
        <w:tc>
          <w:tcPr>
            <w:tcW w:w="1682" w:type="dxa"/>
          </w:tcPr>
          <w:p w14:paraId="25585C6A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49DE105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用户已登陆，且在一个自己编辑界面的数据统计界面</w:t>
            </w:r>
          </w:p>
        </w:tc>
      </w:tr>
      <w:tr w:rsidR="00821EC9" w14:paraId="25004C75" w14:textId="77777777">
        <w:trPr>
          <w:trHeight w:val="466"/>
        </w:trPr>
        <w:tc>
          <w:tcPr>
            <w:tcW w:w="7777" w:type="dxa"/>
            <w:gridSpan w:val="4"/>
          </w:tcPr>
          <w:p w14:paraId="586E92BD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B9A1782" w14:textId="77777777">
        <w:tc>
          <w:tcPr>
            <w:tcW w:w="1682" w:type="dxa"/>
          </w:tcPr>
          <w:p w14:paraId="1781D848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6B530956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21EC9" w14:paraId="2EA1DD0A" w14:textId="77777777">
        <w:tc>
          <w:tcPr>
            <w:tcW w:w="7777" w:type="dxa"/>
            <w:gridSpan w:val="4"/>
          </w:tcPr>
          <w:p w14:paraId="1184CC64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AB50733" w14:textId="77777777">
        <w:tc>
          <w:tcPr>
            <w:tcW w:w="1682" w:type="dxa"/>
          </w:tcPr>
          <w:p w14:paraId="12A991C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0E49CA79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3FE9354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70AD12B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0DE943B1" w14:textId="77777777">
        <w:trPr>
          <w:trHeight w:val="814"/>
        </w:trPr>
        <w:tc>
          <w:tcPr>
            <w:tcW w:w="1682" w:type="dxa"/>
          </w:tcPr>
          <w:p w14:paraId="4DE1F2E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用户进入数据统计界面</w:t>
            </w:r>
          </w:p>
        </w:tc>
        <w:tc>
          <w:tcPr>
            <w:tcW w:w="1985" w:type="dxa"/>
          </w:tcPr>
          <w:p w14:paraId="702FD39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75D6367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用户看到自己问卷的分题统计，单、多选为饼图，填空为列表</w:t>
            </w:r>
          </w:p>
        </w:tc>
        <w:tc>
          <w:tcPr>
            <w:tcW w:w="2055" w:type="dxa"/>
          </w:tcPr>
          <w:p w14:paraId="35F4DDA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047E1C04" w14:textId="77777777">
        <w:tc>
          <w:tcPr>
            <w:tcW w:w="1682" w:type="dxa"/>
          </w:tcPr>
          <w:p w14:paraId="48D68ADB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用户点击条形图、饼图、列表的切换按钮后</w:t>
            </w:r>
          </w:p>
        </w:tc>
        <w:tc>
          <w:tcPr>
            <w:tcW w:w="1985" w:type="dxa"/>
          </w:tcPr>
          <w:p w14:paraId="6999DE2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用户点击条形图、饼图、列表的切换按钮</w:t>
            </w:r>
          </w:p>
        </w:tc>
        <w:tc>
          <w:tcPr>
            <w:tcW w:w="2055" w:type="dxa"/>
          </w:tcPr>
          <w:p w14:paraId="4EED76C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分题显示相应的统计结果格式图</w:t>
            </w:r>
          </w:p>
        </w:tc>
        <w:tc>
          <w:tcPr>
            <w:tcW w:w="2055" w:type="dxa"/>
          </w:tcPr>
          <w:p w14:paraId="06F1C77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0D61C7F1" w14:textId="77777777">
        <w:tc>
          <w:tcPr>
            <w:tcW w:w="1682" w:type="dxa"/>
          </w:tcPr>
          <w:p w14:paraId="75057BA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用户点击保存后</w:t>
            </w:r>
          </w:p>
        </w:tc>
        <w:tc>
          <w:tcPr>
            <w:tcW w:w="1985" w:type="dxa"/>
          </w:tcPr>
          <w:p w14:paraId="6E648F7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用户点击保存</w:t>
            </w:r>
          </w:p>
        </w:tc>
        <w:tc>
          <w:tcPr>
            <w:tcW w:w="2055" w:type="dxa"/>
          </w:tcPr>
          <w:p w14:paraId="22E119F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统计结果按题目按列表、条形图、饼图下载到用户本地</w:t>
            </w:r>
          </w:p>
        </w:tc>
        <w:tc>
          <w:tcPr>
            <w:tcW w:w="2055" w:type="dxa"/>
          </w:tcPr>
          <w:p w14:paraId="30AD8F5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66BC3BFD" w14:textId="77777777">
        <w:trPr>
          <w:trHeight w:val="381"/>
        </w:trPr>
        <w:tc>
          <w:tcPr>
            <w:tcW w:w="7777" w:type="dxa"/>
            <w:gridSpan w:val="4"/>
          </w:tcPr>
          <w:p w14:paraId="7B402444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06E8C01" w14:textId="77777777">
        <w:trPr>
          <w:trHeight w:val="381"/>
        </w:trPr>
        <w:tc>
          <w:tcPr>
            <w:tcW w:w="1682" w:type="dxa"/>
          </w:tcPr>
          <w:p w14:paraId="5E56395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2CE2B60B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7BFDCB31" w14:textId="77777777" w:rsidR="00821EC9" w:rsidRDefault="00821EC9">
      <w:pPr>
        <w:rPr>
          <w:lang w:eastAsia="zh-CN"/>
        </w:rPr>
      </w:pPr>
    </w:p>
    <w:p w14:paraId="526905EB" w14:textId="77777777" w:rsidR="00821EC9" w:rsidRDefault="00821EC9">
      <w:pPr>
        <w:rPr>
          <w:lang w:eastAsia="zh-CN"/>
        </w:rPr>
      </w:pPr>
    </w:p>
    <w:p w14:paraId="2214F099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下载源数据</w:t>
      </w:r>
    </w:p>
    <w:p w14:paraId="185EEA76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44C63DA2" w14:textId="77777777">
        <w:tc>
          <w:tcPr>
            <w:tcW w:w="1682" w:type="dxa"/>
          </w:tcPr>
          <w:p w14:paraId="0C557248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</w:tcPr>
          <w:p w14:paraId="450DFD9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用户已登陆，且在一个自己有回答问卷的预览、编辑界面</w:t>
            </w:r>
          </w:p>
        </w:tc>
      </w:tr>
      <w:tr w:rsidR="00821EC9" w14:paraId="55471D2C" w14:textId="77777777">
        <w:trPr>
          <w:trHeight w:val="466"/>
        </w:trPr>
        <w:tc>
          <w:tcPr>
            <w:tcW w:w="7777" w:type="dxa"/>
            <w:gridSpan w:val="4"/>
          </w:tcPr>
          <w:p w14:paraId="0437370A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044C3453" w14:textId="77777777">
        <w:tc>
          <w:tcPr>
            <w:tcW w:w="1682" w:type="dxa"/>
          </w:tcPr>
          <w:p w14:paraId="2437171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</w:tcPr>
          <w:p w14:paraId="707CF191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21EC9" w14:paraId="1EE4E3D1" w14:textId="77777777">
        <w:tc>
          <w:tcPr>
            <w:tcW w:w="7777" w:type="dxa"/>
            <w:gridSpan w:val="4"/>
          </w:tcPr>
          <w:p w14:paraId="7A801650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45063FB" w14:textId="77777777">
        <w:tc>
          <w:tcPr>
            <w:tcW w:w="1682" w:type="dxa"/>
          </w:tcPr>
          <w:p w14:paraId="4E047A0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</w:tcPr>
          <w:p w14:paraId="1CC9513B" w14:textId="77777777" w:rsidR="00821EC9" w:rsidRDefault="00021B5C"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</w:tcPr>
          <w:p w14:paraId="723E083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</w:tcPr>
          <w:p w14:paraId="50CF1B1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095FABD6" w14:textId="77777777">
        <w:trPr>
          <w:trHeight w:val="814"/>
        </w:trPr>
        <w:tc>
          <w:tcPr>
            <w:tcW w:w="1682" w:type="dxa"/>
          </w:tcPr>
          <w:p w14:paraId="0B18675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用户点击下载回答</w:t>
            </w:r>
          </w:p>
        </w:tc>
        <w:tc>
          <w:tcPr>
            <w:tcW w:w="1985" w:type="dxa"/>
          </w:tcPr>
          <w:p w14:paraId="4241D95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</w:tcPr>
          <w:p w14:paraId="733C8D50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元数据下载到用户本地</w:t>
            </w:r>
          </w:p>
        </w:tc>
        <w:tc>
          <w:tcPr>
            <w:tcW w:w="2055" w:type="dxa"/>
          </w:tcPr>
          <w:p w14:paraId="75062FA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与预期一致</w:t>
            </w:r>
          </w:p>
        </w:tc>
      </w:tr>
      <w:tr w:rsidR="00821EC9" w14:paraId="2FCB22D9" w14:textId="77777777">
        <w:trPr>
          <w:trHeight w:val="381"/>
        </w:trPr>
        <w:tc>
          <w:tcPr>
            <w:tcW w:w="7777" w:type="dxa"/>
            <w:gridSpan w:val="4"/>
          </w:tcPr>
          <w:p w14:paraId="364FD5D5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06BEA193" w14:textId="77777777">
        <w:trPr>
          <w:trHeight w:val="381"/>
        </w:trPr>
        <w:tc>
          <w:tcPr>
            <w:tcW w:w="1682" w:type="dxa"/>
          </w:tcPr>
          <w:p w14:paraId="1F04A9D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</w:tcPr>
          <w:p w14:paraId="10F449C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A492ECF" w14:textId="77777777" w:rsidR="00821EC9" w:rsidRDefault="00821EC9">
      <w:pPr>
        <w:rPr>
          <w:lang w:eastAsia="zh-CN"/>
        </w:rPr>
      </w:pPr>
    </w:p>
    <w:p w14:paraId="4495B40F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问卷举报</w:t>
      </w:r>
    </w:p>
    <w:p w14:paraId="3E297CC4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1BC64CA1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3275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A8B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21EC9" w14:paraId="5947762B" w14:textId="77777777">
        <w:trPr>
          <w:trHeight w:val="466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A88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751D7D24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236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900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举报原因：</w:t>
            </w:r>
          </w:p>
          <w:p w14:paraId="6208B760" w14:textId="77777777" w:rsidR="00821EC9" w:rsidRDefault="00021B5C">
            <w:pPr>
              <w:pStyle w:val="11"/>
              <w:numPr>
                <w:ilvl w:val="0"/>
                <w:numId w:val="1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该问卷内容涉嫌政治敏感内容。</w:t>
            </w:r>
          </w:p>
          <w:p w14:paraId="036FDA7C" w14:textId="77777777" w:rsidR="00821EC9" w:rsidRDefault="00021B5C">
            <w:pPr>
              <w:pStyle w:val="11"/>
              <w:numPr>
                <w:ilvl w:val="0"/>
                <w:numId w:val="13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</w:tr>
      <w:tr w:rsidR="00821EC9" w14:paraId="29092856" w14:textId="77777777"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D3D4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52B57B9D" w14:textId="77777777">
        <w:trPr>
          <w:trHeight w:val="48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272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BE8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40F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FC1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30C0D63E" w14:textId="77777777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540DC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点击举报按钮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59A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有举报信息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CEC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对应问卷变成被举报状态，等待管理员处理。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C54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747321A1" w14:textId="77777777">
        <w:tc>
          <w:tcPr>
            <w:tcW w:w="16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D5FF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90C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无举报信息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B10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举报失败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7DD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02F5C84B" w14:textId="77777777">
        <w:trPr>
          <w:trHeight w:val="381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01BE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46F9F5E9" w14:textId="77777777">
        <w:trPr>
          <w:trHeight w:val="381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98E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82A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问卷变为被举报状态</w:t>
            </w:r>
          </w:p>
        </w:tc>
      </w:tr>
    </w:tbl>
    <w:p w14:paraId="7E5BD7EA" w14:textId="77777777" w:rsidR="00821EC9" w:rsidRDefault="00821EC9">
      <w:pPr>
        <w:rPr>
          <w:lang w:eastAsia="zh-CN"/>
        </w:rPr>
      </w:pPr>
    </w:p>
    <w:p w14:paraId="2477264B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管理员处理举报</w:t>
      </w:r>
    </w:p>
    <w:p w14:paraId="0A04CF82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696"/>
        <w:gridCol w:w="1414"/>
      </w:tblGrid>
      <w:tr w:rsidR="00821EC9" w14:paraId="7E86AAB4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73E8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88A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管理员成功登录系统</w:t>
            </w:r>
          </w:p>
        </w:tc>
      </w:tr>
      <w:tr w:rsidR="00821EC9" w14:paraId="024F5736" w14:textId="77777777">
        <w:trPr>
          <w:trHeight w:val="466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C543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2F021139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6B1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0FB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数据库中问卷：</w:t>
            </w:r>
          </w:p>
          <w:p w14:paraId="0AF33B6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</w:t>
            </w: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举报原因</w:t>
            </w:r>
          </w:p>
          <w:p w14:paraId="303A6FF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问卷一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被举报</w:t>
            </w: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涉嫌政治敏感内容</w:t>
            </w:r>
          </w:p>
          <w:p w14:paraId="4CE5AA7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被举报</w:t>
            </w:r>
            <w:r>
              <w:rPr>
                <w:rFonts w:hint="eastAsia"/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单纯看着这个问卷不爽</w:t>
            </w:r>
          </w:p>
          <w:p w14:paraId="21C8CA35" w14:textId="77777777" w:rsidR="00821EC9" w:rsidRDefault="00821EC9">
            <w:pPr>
              <w:pStyle w:val="11"/>
              <w:ind w:left="360" w:firstLineChars="0" w:firstLine="0"/>
              <w:rPr>
                <w:lang w:eastAsia="zh-CN"/>
              </w:rPr>
            </w:pPr>
          </w:p>
        </w:tc>
      </w:tr>
      <w:tr w:rsidR="00821EC9" w14:paraId="386ACD64" w14:textId="77777777"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737F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38E1D880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51B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B1E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84EA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065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695B32B9" w14:textId="77777777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3B766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管理员处理问卷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0C7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88B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管理员处理该被举报的问卷，问卷被举报成功，举报信息在数据库中标记为被处理。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0A5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10328635" w14:textId="77777777">
        <w:tc>
          <w:tcPr>
            <w:tcW w:w="16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C6EF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B5F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0D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举报内容不符合要求，举报失败，问卷重新被处理为正常问卷，举报信息在数据库中标记为被处理。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79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7F1E32AC" w14:textId="77777777">
        <w:trPr>
          <w:trHeight w:val="381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48D6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2624BD50" w14:textId="77777777">
        <w:trPr>
          <w:trHeight w:val="381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F74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564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举报信息被处理。</w:t>
            </w:r>
          </w:p>
        </w:tc>
      </w:tr>
    </w:tbl>
    <w:p w14:paraId="6A7F6AC5" w14:textId="77777777" w:rsidR="00821EC9" w:rsidRDefault="00821EC9">
      <w:pPr>
        <w:rPr>
          <w:lang w:eastAsia="zh-CN"/>
        </w:rPr>
      </w:pPr>
    </w:p>
    <w:p w14:paraId="352FF710" w14:textId="77777777" w:rsidR="00821EC9" w:rsidRDefault="00821EC9">
      <w:pPr>
        <w:rPr>
          <w:lang w:eastAsia="zh-CN"/>
        </w:rPr>
      </w:pPr>
    </w:p>
    <w:p w14:paraId="0C25DF15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管理员处理用户</w:t>
      </w:r>
    </w:p>
    <w:p w14:paraId="23EBD9EF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1C598A40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6D3C" w14:textId="77777777" w:rsidR="00821EC9" w:rsidRDefault="00021B5C">
            <w:r>
              <w:rPr>
                <w:rFonts w:hint="eastAsia"/>
                <w:lang w:eastAsia="zh-CN"/>
              </w:rPr>
              <w:lastRenderedPageBreak/>
              <w:t>前置条件：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4E3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管理员成功登录系统</w:t>
            </w:r>
          </w:p>
        </w:tc>
      </w:tr>
      <w:tr w:rsidR="00821EC9" w14:paraId="1621D996" w14:textId="77777777">
        <w:trPr>
          <w:trHeight w:val="466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781E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2A5FFA6D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C4C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4A0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数据库中用户：</w:t>
            </w:r>
          </w:p>
          <w:p w14:paraId="1594C8A4" w14:textId="77777777" w:rsidR="00821EC9" w:rsidRDefault="00021B5C">
            <w:pPr>
              <w:ind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密码：</w:t>
            </w:r>
          </w:p>
          <w:p w14:paraId="07E1EF0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 root@qq.com</w:t>
            </w:r>
            <w:r>
              <w:rPr>
                <w:lang w:eastAsia="zh-CN"/>
              </w:rPr>
              <w:t xml:space="preserve">     </w:t>
            </w:r>
            <w:r>
              <w:rPr>
                <w:rFonts w:hint="eastAsia"/>
                <w:lang w:eastAsia="zh-CN"/>
              </w:rPr>
              <w:t>root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管理员</w:t>
            </w:r>
          </w:p>
          <w:p w14:paraId="019CBDC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B:</w:t>
            </w:r>
            <w:r>
              <w:rPr>
                <w:lang w:eastAsia="zh-CN"/>
              </w:rPr>
              <w:t xml:space="preserve">   </w:t>
            </w:r>
            <w:hyperlink r:id="rId14" w:history="1">
              <w:r>
                <w:rPr>
                  <w:rStyle w:val="af"/>
                  <w:rFonts w:hint="eastAsia"/>
                  <w:lang w:eastAsia="zh-CN"/>
                </w:rPr>
                <w:t>123</w:t>
              </w:r>
              <w:r>
                <w:rPr>
                  <w:rStyle w:val="af"/>
                  <w:lang w:eastAsia="zh-CN"/>
                </w:rPr>
                <w:t>abc@163.com</w:t>
              </w:r>
            </w:hyperlink>
            <w:r>
              <w:rPr>
                <w:lang w:eastAsia="zh-CN"/>
              </w:rPr>
              <w:t xml:space="preserve">  123  </w:t>
            </w:r>
            <w:r>
              <w:rPr>
                <w:rFonts w:hint="eastAsia"/>
                <w:lang w:eastAsia="zh-CN"/>
              </w:rPr>
              <w:t>非管理员</w:t>
            </w:r>
          </w:p>
          <w:p w14:paraId="752894D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 </w:t>
            </w:r>
            <w:hyperlink r:id="rId15" w:history="1">
              <w:r>
                <w:rPr>
                  <w:rStyle w:val="af"/>
                  <w:rFonts w:hint="eastAsia"/>
                  <w:lang w:eastAsia="zh-CN"/>
                </w:rPr>
                <w:t>1234@qq.com</w:t>
              </w:r>
            </w:hyperlink>
            <w:r>
              <w:rPr>
                <w:lang w:eastAsia="zh-CN"/>
              </w:rPr>
              <w:t xml:space="preserve">     1234 </w:t>
            </w:r>
            <w:r>
              <w:rPr>
                <w:rFonts w:hint="eastAsia"/>
                <w:lang w:eastAsia="zh-CN"/>
              </w:rPr>
              <w:t>非管理员</w:t>
            </w:r>
          </w:p>
          <w:p w14:paraId="30E3D6E0" w14:textId="77777777" w:rsidR="00821EC9" w:rsidRDefault="00021B5C">
            <w:pPr>
              <w:pStyle w:val="11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封禁用户</w:t>
            </w:r>
          </w:p>
          <w:p w14:paraId="2FB726AB" w14:textId="77777777" w:rsidR="00821EC9" w:rsidRDefault="00021B5C">
            <w:pPr>
              <w:pStyle w:val="11"/>
              <w:numPr>
                <w:ilvl w:val="1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封禁用户</w:t>
            </w:r>
            <w:r>
              <w:rPr>
                <w:rFonts w:hint="eastAsia"/>
                <w:lang w:eastAsia="zh-CN"/>
              </w:rPr>
              <w:t>A</w:t>
            </w:r>
          </w:p>
          <w:p w14:paraId="2053390D" w14:textId="77777777" w:rsidR="00821EC9" w:rsidRDefault="00021B5C">
            <w:pPr>
              <w:pStyle w:val="11"/>
              <w:numPr>
                <w:ilvl w:val="1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封禁用户</w:t>
            </w:r>
            <w:r>
              <w:rPr>
                <w:rFonts w:hint="eastAsia"/>
                <w:lang w:eastAsia="zh-CN"/>
              </w:rPr>
              <w:t>B</w:t>
            </w:r>
          </w:p>
          <w:p w14:paraId="33C073C7" w14:textId="77777777" w:rsidR="00821EC9" w:rsidRDefault="00021B5C">
            <w:pPr>
              <w:pStyle w:val="11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设置管理员</w:t>
            </w:r>
          </w:p>
          <w:p w14:paraId="79265AC7" w14:textId="77777777" w:rsidR="00821EC9" w:rsidRDefault="00021B5C">
            <w:pPr>
              <w:pStyle w:val="11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为管理员</w:t>
            </w:r>
          </w:p>
          <w:p w14:paraId="4F757B0E" w14:textId="77777777" w:rsidR="00821EC9" w:rsidRDefault="00021B5C">
            <w:pPr>
              <w:pStyle w:val="11"/>
              <w:numPr>
                <w:ilvl w:val="0"/>
                <w:numId w:val="14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删除用户</w:t>
            </w:r>
          </w:p>
          <w:p w14:paraId="68FE9E2D" w14:textId="77777777" w:rsidR="00821EC9" w:rsidRDefault="00021B5C">
            <w:pPr>
              <w:ind w:left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删除用户</w:t>
            </w:r>
            <w:r>
              <w:rPr>
                <w:rFonts w:hint="eastAsia"/>
                <w:lang w:eastAsia="zh-CN"/>
              </w:rPr>
              <w:t>B</w:t>
            </w:r>
          </w:p>
          <w:p w14:paraId="0B07193D" w14:textId="77777777" w:rsidR="00821EC9" w:rsidRDefault="00821EC9">
            <w:pPr>
              <w:pStyle w:val="11"/>
              <w:ind w:left="360" w:firstLineChars="0" w:firstLine="0"/>
              <w:rPr>
                <w:lang w:eastAsia="zh-CN"/>
              </w:rPr>
            </w:pPr>
          </w:p>
        </w:tc>
      </w:tr>
      <w:tr w:rsidR="00821EC9" w14:paraId="6C12CBBC" w14:textId="77777777"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E317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4D992DA1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D81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E0A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D2B1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B096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182B730C" w14:textId="77777777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7849B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点击封禁用户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9FB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0BD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用户为管理员，无法封禁，封禁失败。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624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22B25F15" w14:textId="77777777">
        <w:tc>
          <w:tcPr>
            <w:tcW w:w="16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55D2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378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E30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为普通用户，封禁成功。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766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73937A67" w14:textId="77777777">
        <w:tc>
          <w:tcPr>
            <w:tcW w:w="16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604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点击设置管理员用户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423E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选择是／否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F6F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系统提示是否删除，选是，则删除用户，选否，取消操作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AB7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39761AC8" w14:textId="77777777">
        <w:tc>
          <w:tcPr>
            <w:tcW w:w="16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B0C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点击删除用户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FFAE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A422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吸用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71BC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05D87B14" w14:textId="77777777">
        <w:trPr>
          <w:trHeight w:val="381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2A46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0D54FC85" w14:textId="77777777">
        <w:trPr>
          <w:trHeight w:val="381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51D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3A1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用户状态改变。</w:t>
            </w:r>
          </w:p>
        </w:tc>
      </w:tr>
    </w:tbl>
    <w:p w14:paraId="10684493" w14:textId="77777777" w:rsidR="00821EC9" w:rsidRDefault="00821EC9">
      <w:pPr>
        <w:rPr>
          <w:lang w:eastAsia="zh-CN"/>
        </w:rPr>
      </w:pPr>
    </w:p>
    <w:p w14:paraId="0B1B6F1B" w14:textId="77777777" w:rsidR="00821EC9" w:rsidRDefault="00821EC9">
      <w:pPr>
        <w:rPr>
          <w:lang w:eastAsia="zh-CN"/>
        </w:rPr>
      </w:pPr>
    </w:p>
    <w:p w14:paraId="36821F06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管理员备份</w:t>
      </w:r>
    </w:p>
    <w:p w14:paraId="38ECF635" w14:textId="77777777" w:rsidR="00821EC9" w:rsidRDefault="00821EC9">
      <w:pPr>
        <w:rPr>
          <w:lang w:eastAsia="zh-CN"/>
        </w:rPr>
      </w:pP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2229"/>
        <w:gridCol w:w="1811"/>
        <w:gridCol w:w="2055"/>
      </w:tblGrid>
      <w:tr w:rsidR="00821EC9" w14:paraId="224FA02D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1E9A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E17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管理员登录</w:t>
            </w:r>
          </w:p>
        </w:tc>
      </w:tr>
      <w:tr w:rsidR="00821EC9" w14:paraId="71A38F69" w14:textId="77777777">
        <w:trPr>
          <w:trHeight w:val="466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AC6C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45CD3A73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A9BB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24B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备份位置：</w:t>
            </w:r>
          </w:p>
          <w:p w14:paraId="2821E8F4" w14:textId="77777777" w:rsidR="00821EC9" w:rsidRDefault="00021B5C">
            <w:pPr>
              <w:pStyle w:val="11"/>
              <w:numPr>
                <w:ilvl w:val="0"/>
                <w:numId w:val="15"/>
              </w:numPr>
              <w:ind w:firstLine="400"/>
              <w:rPr>
                <w:lang w:eastAsia="zh-CN"/>
              </w:rPr>
            </w:pPr>
            <w:r>
              <w:rPr>
                <w:lang w:eastAsia="zh-CN"/>
              </w:rPr>
              <w:t>/home</w:t>
            </w:r>
            <w:r>
              <w:rPr>
                <w:rFonts w:hint="eastAsia"/>
                <w:lang w:eastAsia="zh-CN"/>
              </w:rPr>
              <w:t>/mongodbBackUp/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；</w:t>
            </w:r>
            <w:r>
              <w:rPr>
                <w:lang w:eastAsia="zh-CN"/>
              </w:rPr>
              <w:t>/home/mysqlBackUp/</w:t>
            </w:r>
          </w:p>
          <w:p w14:paraId="37F2B122" w14:textId="77777777" w:rsidR="00821EC9" w:rsidRDefault="00021B5C">
            <w:pPr>
              <w:pStyle w:val="11"/>
              <w:numPr>
                <w:ilvl w:val="0"/>
                <w:numId w:val="15"/>
              </w:numPr>
              <w:ind w:firstLine="400"/>
              <w:rPr>
                <w:lang w:eastAsia="zh-CN"/>
              </w:rPr>
            </w:pPr>
            <w:r>
              <w:rPr>
                <w:lang w:eastAsia="zh-CN"/>
              </w:rPr>
              <w:t>Null</w:t>
            </w:r>
          </w:p>
          <w:p w14:paraId="74822CAE" w14:textId="77777777" w:rsidR="00821EC9" w:rsidRDefault="00021B5C">
            <w:pPr>
              <w:pStyle w:val="11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恢复文件位置：</w:t>
            </w:r>
          </w:p>
          <w:p w14:paraId="40F90C6B" w14:textId="77777777" w:rsidR="00821EC9" w:rsidRDefault="00021B5C">
            <w:pPr>
              <w:pStyle w:val="11"/>
              <w:numPr>
                <w:ilvl w:val="0"/>
                <w:numId w:val="16"/>
              </w:numPr>
              <w:ind w:firstLine="400"/>
              <w:rPr>
                <w:lang w:eastAsia="zh-CN"/>
              </w:rPr>
            </w:pPr>
            <w:r>
              <w:rPr>
                <w:lang w:eastAsia="zh-CN"/>
              </w:rPr>
              <w:t xml:space="preserve">/home/asdjkfl </w:t>
            </w:r>
            <w:r>
              <w:rPr>
                <w:lang w:eastAsia="zh-CN"/>
              </w:rPr>
              <w:t>（该目录下无要求的备份文件）</w:t>
            </w:r>
          </w:p>
          <w:p w14:paraId="2D5E2C6E" w14:textId="77777777" w:rsidR="00821EC9" w:rsidRDefault="00021B5C">
            <w:pPr>
              <w:pStyle w:val="11"/>
              <w:numPr>
                <w:ilvl w:val="0"/>
                <w:numId w:val="16"/>
              </w:numPr>
              <w:ind w:firstLine="400"/>
              <w:rPr>
                <w:lang w:eastAsia="zh-CN"/>
              </w:rPr>
            </w:pPr>
            <w:r>
              <w:rPr>
                <w:lang w:eastAsia="zh-CN"/>
              </w:rPr>
              <w:t>NULL</w:t>
            </w:r>
          </w:p>
          <w:p w14:paraId="10DB3D59" w14:textId="77777777" w:rsidR="00821EC9" w:rsidRDefault="00021B5C">
            <w:pPr>
              <w:pStyle w:val="11"/>
              <w:numPr>
                <w:ilvl w:val="0"/>
                <w:numId w:val="16"/>
              </w:numPr>
              <w:ind w:firstLine="400"/>
              <w:rPr>
                <w:lang w:eastAsia="zh-CN"/>
              </w:rPr>
            </w:pPr>
            <w:r>
              <w:rPr>
                <w:lang w:eastAsia="zh-CN"/>
              </w:rPr>
              <w:t>/home/mongodbBackUp/</w:t>
            </w:r>
            <w:r>
              <w:rPr>
                <w:rFonts w:hint="eastAsia"/>
                <w:lang w:eastAsia="zh-CN"/>
              </w:rPr>
              <w:t>20170910220001-BackupFile</w:t>
            </w:r>
            <w:r>
              <w:rPr>
                <w:lang w:eastAsia="zh-CN"/>
              </w:rPr>
              <w:t>；</w:t>
            </w:r>
            <w:r>
              <w:rPr>
                <w:lang w:eastAsia="zh-CN"/>
              </w:rPr>
              <w:t>/home/mysqlBackUp/</w:t>
            </w:r>
            <w:r>
              <w:rPr>
                <w:rFonts w:hint="eastAsia"/>
                <w:lang w:eastAsia="zh-CN"/>
              </w:rPr>
              <w:t>20170910220001-BackupFile</w:t>
            </w:r>
            <w:r>
              <w:rPr>
                <w:lang w:eastAsia="zh-CN"/>
              </w:rPr>
              <w:t>;</w:t>
            </w:r>
            <w:r>
              <w:rPr>
                <w:lang w:eastAsia="zh-CN"/>
              </w:rPr>
              <w:t>（该目录下有符合要求的备份文件）</w:t>
            </w:r>
          </w:p>
        </w:tc>
      </w:tr>
      <w:tr w:rsidR="00821EC9" w14:paraId="05F37541" w14:textId="77777777"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33AD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3D5D6C8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E66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C23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14F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0E7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298457E6" w14:textId="77777777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9D9CC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点击备份按钮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9499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备份位置有效（输入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99A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数据库中所有内容被</w:t>
            </w:r>
            <w:r>
              <w:rPr>
                <w:rFonts w:hint="eastAsia"/>
                <w:lang w:eastAsia="zh-CN"/>
              </w:rPr>
              <w:t>dump</w:t>
            </w:r>
            <w:r>
              <w:rPr>
                <w:rFonts w:hint="eastAsia"/>
                <w:lang w:eastAsia="zh-CN"/>
              </w:rPr>
              <w:t>下来到指定备份位置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A75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065D48A9" w14:textId="77777777">
        <w:tc>
          <w:tcPr>
            <w:tcW w:w="16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2CDB3C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6DFB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备份位置无输入（输入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0037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备份失败，无法备份。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0324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4EE2D146" w14:textId="77777777">
        <w:trPr>
          <w:trHeight w:val="805"/>
        </w:trPr>
        <w:tc>
          <w:tcPr>
            <w:tcW w:w="1682" w:type="dxa"/>
            <w:tcBorders>
              <w:left w:val="single" w:sz="4" w:space="0" w:color="auto"/>
              <w:right w:val="single" w:sz="4" w:space="0" w:color="auto"/>
            </w:tcBorders>
          </w:tcPr>
          <w:p w14:paraId="43B920E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设置每分钟自动备份到</w:t>
            </w:r>
            <w:r>
              <w:rPr>
                <w:lang w:eastAsia="zh-CN"/>
              </w:rPr>
              <w:t>/home/</w:t>
            </w:r>
            <w:r>
              <w:rPr>
                <w:lang w:eastAsia="zh-CN"/>
              </w:rPr>
              <w:t>目录下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4ABD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0D4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每分钟备份一次到</w:t>
            </w:r>
            <w:r>
              <w:rPr>
                <w:lang w:eastAsia="zh-CN"/>
              </w:rPr>
              <w:t>/home/</w:t>
            </w:r>
            <w:r>
              <w:rPr>
                <w:lang w:eastAsia="zh-CN"/>
              </w:rPr>
              <w:t>目录下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183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于预期结果相同</w:t>
            </w:r>
          </w:p>
        </w:tc>
      </w:tr>
      <w:tr w:rsidR="00821EC9" w14:paraId="7693FED6" w14:textId="77777777">
        <w:trPr>
          <w:trHeight w:val="805"/>
        </w:trPr>
        <w:tc>
          <w:tcPr>
            <w:tcW w:w="168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83409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点击恢复按钮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0313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恢复文件</w:t>
            </w:r>
            <w:r>
              <w:rPr>
                <w:rFonts w:hint="eastAsia"/>
                <w:lang w:eastAsia="zh-CN"/>
              </w:rPr>
              <w:t>位置</w:t>
            </w:r>
            <w:r>
              <w:rPr>
                <w:lang w:eastAsia="zh-CN"/>
              </w:rPr>
              <w:t>无</w:t>
            </w:r>
            <w:r>
              <w:rPr>
                <w:rFonts w:hint="eastAsia"/>
                <w:lang w:eastAsia="zh-CN"/>
              </w:rPr>
              <w:t>效（输入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D37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恢复失败。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FEE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0C6153A5" w14:textId="77777777">
        <w:trPr>
          <w:trHeight w:val="805"/>
        </w:trPr>
        <w:tc>
          <w:tcPr>
            <w:tcW w:w="16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456BF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B2B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空备份位置（输入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）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8580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恢复失败。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69FA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628156F0" w14:textId="77777777">
        <w:trPr>
          <w:trHeight w:val="805"/>
        </w:trPr>
        <w:tc>
          <w:tcPr>
            <w:tcW w:w="16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D2A0C9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E93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恢复文件</w:t>
            </w:r>
            <w:r>
              <w:rPr>
                <w:rFonts w:hint="eastAsia"/>
                <w:lang w:eastAsia="zh-CN"/>
              </w:rPr>
              <w:t>位置</w:t>
            </w:r>
            <w:r>
              <w:rPr>
                <w:lang w:eastAsia="zh-CN"/>
              </w:rPr>
              <w:t>有</w:t>
            </w:r>
            <w:r>
              <w:rPr>
                <w:rFonts w:hint="eastAsia"/>
                <w:lang w:eastAsia="zh-CN"/>
              </w:rPr>
              <w:t>效（输入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53D8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lang w:eastAsia="zh-CN"/>
              </w:rPr>
              <w:t>数据库回退到</w:t>
            </w:r>
            <w:r>
              <w:rPr>
                <w:lang w:eastAsia="zh-CN"/>
              </w:rPr>
              <w:t>9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号的版本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6B26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38F1502E" w14:textId="77777777">
        <w:trPr>
          <w:trHeight w:val="381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0FA1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19941F5E" w14:textId="77777777">
        <w:trPr>
          <w:trHeight w:val="381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D37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805B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数据库被备份下来。</w:t>
            </w:r>
          </w:p>
        </w:tc>
      </w:tr>
    </w:tbl>
    <w:p w14:paraId="628419CF" w14:textId="77777777" w:rsidR="00821EC9" w:rsidRDefault="00021B5C">
      <w:pPr>
        <w:pStyle w:val="11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关联问卷</w:t>
      </w:r>
    </w:p>
    <w:tbl>
      <w:tblPr>
        <w:tblStyle w:val="af1"/>
        <w:tblW w:w="77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82"/>
        <w:gridCol w:w="1985"/>
        <w:gridCol w:w="2055"/>
        <w:gridCol w:w="2055"/>
      </w:tblGrid>
      <w:tr w:rsidR="00821EC9" w14:paraId="18F59E6A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110A" w14:textId="77777777" w:rsidR="00821EC9" w:rsidRDefault="00021B5C">
            <w:r>
              <w:rPr>
                <w:rFonts w:hint="eastAsia"/>
                <w:lang w:eastAsia="zh-CN"/>
              </w:rPr>
              <w:t>前置条件：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34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已编辑好问卷并在编辑界面</w:t>
            </w:r>
          </w:p>
        </w:tc>
      </w:tr>
      <w:tr w:rsidR="00821EC9" w14:paraId="07A860D1" w14:textId="77777777">
        <w:trPr>
          <w:trHeight w:val="466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19C5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288A75E9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DD45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901E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关联问卷的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，关联留言</w:t>
            </w:r>
          </w:p>
          <w:p w14:paraId="4AACD492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111</w:t>
            </w:r>
            <w:r>
              <w:rPr>
                <w:rFonts w:hint="eastAsia"/>
                <w:lang w:eastAsia="zh-CN"/>
              </w:rPr>
              <w:t>（存在），</w:t>
            </w:r>
            <w:r>
              <w:rPr>
                <w:rFonts w:hint="eastAsia"/>
                <w:lang w:eastAsia="zh-CN"/>
              </w:rPr>
              <w:t>hello</w:t>
            </w:r>
          </w:p>
          <w:p w14:paraId="6363C0AD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1112</w:t>
            </w:r>
            <w:r>
              <w:rPr>
                <w:rFonts w:hint="eastAsia"/>
                <w:lang w:eastAsia="zh-CN"/>
              </w:rPr>
              <w:t>（不存在），</w:t>
            </w:r>
            <w:r>
              <w:rPr>
                <w:rFonts w:hint="eastAsia"/>
                <w:lang w:eastAsia="zh-CN"/>
              </w:rPr>
              <w:t>hello</w:t>
            </w:r>
          </w:p>
          <w:p w14:paraId="04E38C4F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null</w:t>
            </w:r>
          </w:p>
        </w:tc>
      </w:tr>
      <w:tr w:rsidR="00821EC9" w14:paraId="6A43DC3E" w14:textId="77777777"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42DC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412E4BF3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2D0F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观察点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7FEC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控制点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7B04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3313" w14:textId="77777777" w:rsidR="00821EC9" w:rsidRDefault="00021B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</w:tr>
      <w:tr w:rsidR="00821EC9" w14:paraId="799730C3" w14:textId="77777777">
        <w:tc>
          <w:tcPr>
            <w:tcW w:w="1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4806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点击关联问卷后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6C3B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输入关联问卷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，关联留言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C15E" w14:textId="77777777" w:rsidR="00821EC9" w:rsidRDefault="00021B5C">
            <w:pPr>
              <w:pStyle w:val="a5"/>
              <w:keepLines w:val="0"/>
              <w:numPr>
                <w:ilvl w:val="1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有空，则提示失败</w:t>
            </w:r>
          </w:p>
          <w:p w14:paraId="2851F3E3" w14:textId="77777777" w:rsidR="00821EC9" w:rsidRDefault="00021B5C">
            <w:pPr>
              <w:pStyle w:val="a5"/>
              <w:keepLines w:val="0"/>
              <w:numPr>
                <w:ilvl w:val="1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不存在，提示失败</w:t>
            </w:r>
          </w:p>
          <w:p w14:paraId="6B0622E7" w14:textId="77777777" w:rsidR="00821EC9" w:rsidRDefault="00021B5C">
            <w:pPr>
              <w:pStyle w:val="a5"/>
              <w:keepLines w:val="0"/>
              <w:numPr>
                <w:ilvl w:val="1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存在，提示成功，并在已关联问卷中显示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F725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与预期结果相同</w:t>
            </w:r>
          </w:p>
        </w:tc>
      </w:tr>
      <w:tr w:rsidR="00821EC9" w14:paraId="228D0D81" w14:textId="77777777">
        <w:trPr>
          <w:trHeight w:val="381"/>
        </w:trPr>
        <w:tc>
          <w:tcPr>
            <w:tcW w:w="7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9F61" w14:textId="77777777" w:rsidR="00821EC9" w:rsidRDefault="00821EC9">
            <w:pPr>
              <w:pStyle w:val="a5"/>
              <w:keepLines w:val="0"/>
              <w:ind w:left="0"/>
              <w:rPr>
                <w:lang w:eastAsia="zh-CN"/>
              </w:rPr>
            </w:pPr>
          </w:p>
        </w:tc>
      </w:tr>
      <w:tr w:rsidR="00821EC9" w14:paraId="6163D77B" w14:textId="77777777">
        <w:trPr>
          <w:trHeight w:val="381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C95C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后置条件：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8A71" w14:textId="77777777" w:rsidR="00821EC9" w:rsidRDefault="00021B5C">
            <w:pPr>
              <w:pStyle w:val="a5"/>
              <w:keepLines w:val="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4E4E7FFF" w14:textId="77777777" w:rsidR="00821EC9" w:rsidRDefault="00821EC9">
      <w:pPr>
        <w:pStyle w:val="1"/>
        <w:numPr>
          <w:ilvl w:val="0"/>
          <w:numId w:val="0"/>
        </w:numPr>
        <w:rPr>
          <w:lang w:eastAsia="zh-CN"/>
        </w:rPr>
      </w:pPr>
    </w:p>
    <w:p w14:paraId="34912C35" w14:textId="77777777" w:rsidR="00821EC9" w:rsidRDefault="00821EC9">
      <w:pPr>
        <w:rPr>
          <w:lang w:eastAsia="zh-CN"/>
        </w:rPr>
      </w:pPr>
    </w:p>
    <w:p w14:paraId="4059CD89" w14:textId="77777777" w:rsidR="00821EC9" w:rsidRDefault="00021B5C">
      <w:pPr>
        <w:pStyle w:val="1"/>
        <w:rPr>
          <w:lang w:eastAsia="zh-CN"/>
        </w:rPr>
      </w:pPr>
      <w:r>
        <w:rPr>
          <w:rFonts w:hint="eastAsia"/>
          <w:lang w:eastAsia="zh-CN"/>
        </w:rPr>
        <w:t>测试用例非功能性</w:t>
      </w:r>
    </w:p>
    <w:p w14:paraId="502EEA45" w14:textId="77777777" w:rsidR="00821EC9" w:rsidRDefault="00021B5C">
      <w:pPr>
        <w:rPr>
          <w:lang w:eastAsia="zh-CN"/>
        </w:rPr>
      </w:pPr>
      <w:r>
        <w:rPr>
          <w:rFonts w:hint="eastAsia"/>
          <w:lang w:eastAsia="zh-CN"/>
        </w:rPr>
        <w:t>主要会分为两块：</w:t>
      </w:r>
    </w:p>
    <w:p w14:paraId="32DE2951" w14:textId="77777777" w:rsidR="00821EC9" w:rsidRDefault="00021B5C">
      <w:pPr>
        <w:pStyle w:val="11"/>
        <w:numPr>
          <w:ilvl w:val="1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易用性测试</w:t>
      </w:r>
    </w:p>
    <w:p w14:paraId="0FE3D083" w14:textId="77777777" w:rsidR="00821EC9" w:rsidRDefault="00021B5C">
      <w:pPr>
        <w:pStyle w:val="11"/>
        <w:numPr>
          <w:ilvl w:val="1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性能测试</w:t>
      </w:r>
    </w:p>
    <w:p w14:paraId="31C2DB07" w14:textId="77777777" w:rsidR="00821EC9" w:rsidRDefault="00021B5C">
      <w:pPr>
        <w:pStyle w:val="2"/>
        <w:rPr>
          <w:lang w:eastAsia="zh-CN"/>
        </w:rPr>
      </w:pPr>
      <w:r>
        <w:rPr>
          <w:rFonts w:hint="eastAsia"/>
          <w:lang w:eastAsia="zh-CN"/>
        </w:rPr>
        <w:t>用例详细描述</w:t>
      </w:r>
    </w:p>
    <w:p w14:paraId="1B59602E" w14:textId="77777777" w:rsidR="00821EC9" w:rsidRDefault="00021B5C">
      <w:pPr>
        <w:pStyle w:val="11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易用性及可支持性测试</w:t>
      </w:r>
    </w:p>
    <w:tbl>
      <w:tblPr>
        <w:tblW w:w="9260" w:type="dxa"/>
        <w:tblLayout w:type="fixed"/>
        <w:tblLook w:val="04A0" w:firstRow="1" w:lastRow="0" w:firstColumn="1" w:lastColumn="0" w:noHBand="0" w:noVBand="1"/>
      </w:tblPr>
      <w:tblGrid>
        <w:gridCol w:w="2040"/>
        <w:gridCol w:w="2620"/>
        <w:gridCol w:w="3520"/>
        <w:gridCol w:w="1080"/>
      </w:tblGrid>
      <w:tr w:rsidR="00821EC9" w14:paraId="750A6D21" w14:textId="77777777">
        <w:trPr>
          <w:trHeight w:val="465"/>
        </w:trPr>
        <w:tc>
          <w:tcPr>
            <w:tcW w:w="8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ECB86DF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一致性验证（YZXYZ）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0201C2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　</w:t>
            </w:r>
          </w:p>
        </w:tc>
      </w:tr>
      <w:tr w:rsidR="00821EC9" w14:paraId="64A57CD8" w14:textId="77777777">
        <w:trPr>
          <w:trHeight w:val="420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097C5B" w14:textId="77777777" w:rsidR="00821EC9" w:rsidRDefault="00021B5C">
            <w:pPr>
              <w:widowControl/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该用例对整体风格、窗体、按钮、输入框等界面元素进行验证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F48228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1.整体风格一致性验证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31FCDD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查看平台中所有的用户界面，所有的界面风格是否统一，内容显示是否正确、美观、友好、无乱、错页、变形、错别字等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BE9D4E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514C1F49" w14:textId="77777777">
        <w:trPr>
          <w:trHeight w:val="585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35D8F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1910C9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2.窗体一致性验证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A5E70E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查看每个页面窗体显示是否一致，有无混乱或显示不完全、不统一的页面出现。例如，菜单、大小、位置、状态和中心、图片的大小是否都符合标准。注意：测试过程中需要调整浏览器的大小金星不同像素的验证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DDDA0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315C43C6" w14:textId="77777777">
        <w:trPr>
          <w:trHeight w:val="48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1D64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C9786B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3.按钮一致性验证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D7AB6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检查按钮图片和链接，按钮图片大小风格是否一致，点击按钮是否有效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F969CA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77396855" w14:textId="77777777">
        <w:trPr>
          <w:trHeight w:val="48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D128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84B749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4.输入框一致性验证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8377F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检查输入框大小风格，输入框高等是否一致，风格是否统一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F5E404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77740545" w14:textId="77777777">
        <w:trPr>
          <w:trHeight w:val="48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480E2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B14F9E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5.访问方法使用验证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48416E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检查访问方法（Tab键、鼠标移动和快捷键）的使用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02FB6A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0823C79A" w14:textId="77777777">
        <w:trPr>
          <w:trHeight w:val="48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1A55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2E08DF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6.页面链接验证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170C42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每一个链接是否都有对应的页面，并切面之间切换正确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3E1120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2928E286" w14:textId="77777777">
        <w:trPr>
          <w:trHeight w:val="525"/>
        </w:trPr>
        <w:tc>
          <w:tcPr>
            <w:tcW w:w="8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FAD23A7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图形验证（TXYZ）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3DAD2A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821EC9" w14:paraId="0DE76095" w14:textId="77777777">
        <w:trPr>
          <w:trHeight w:val="435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20870659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验证流程图形、图标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0B4BBC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1.流程图形元素验证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56F79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查看流程图形是否可以正确显示，没有歧义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23851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0D6687F2" w14:textId="77777777">
        <w:trPr>
          <w:trHeight w:val="495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70EFDA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AE28C2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2.图标验证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5E548C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查看图标显示是否正确，没有歧义并且友好显示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DE5B6F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53B34AB3" w14:textId="77777777">
        <w:trPr>
          <w:trHeight w:val="570"/>
        </w:trPr>
        <w:tc>
          <w:tcPr>
            <w:tcW w:w="8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17A017E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文字验证（WZYZ）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098098E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　</w:t>
            </w:r>
          </w:p>
        </w:tc>
      </w:tr>
      <w:tr w:rsidR="00821EC9" w14:paraId="40F32088" w14:textId="77777777">
        <w:trPr>
          <w:trHeight w:val="450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5A51F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该用例库进行文字使用、字体字号、颜色等方面的验证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DC65EA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1.文字使用验证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E78B4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查看文字使用是否恰当，有无歧义，有无错别字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A98228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0EF32046" w14:textId="77777777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3DFBE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1B49CD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2.字体字号验证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EB05C8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检查各个页面中的字体字号显示是否一致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4987FF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7D16C26C" w14:textId="77777777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E0B8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9EAAAB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3.文字颜色验证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0621F6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查看文字使用颜色是否一致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51AAEA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4EB1A540" w14:textId="77777777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AD41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5C98EB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4.提示文字验证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631E0D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检查中文版的提示文字是否为中文，英文版的提示文字是否为英文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84B8C9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40A7D9E3" w14:textId="77777777">
        <w:trPr>
          <w:trHeight w:val="540"/>
        </w:trPr>
        <w:tc>
          <w:tcPr>
            <w:tcW w:w="8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01D64DD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浏览器兼容验证（LLQJRYZ）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3393E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821EC9" w14:paraId="54D46CBB" w14:textId="77777777">
        <w:trPr>
          <w:trHeight w:val="405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025EB58E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对浏览器、脚本的兼容性进行验证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67C522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1.浏览器兼容性验证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0253D6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分布查看在IE6.0、IE6.0+SP1、FirFox等常用浏览器上功能运行是否正常，界面显示是否正常，风格是否一致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572934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没通过</w:t>
            </w:r>
          </w:p>
        </w:tc>
      </w:tr>
      <w:tr w:rsidR="00821EC9" w14:paraId="7D547A1C" w14:textId="77777777">
        <w:trPr>
          <w:trHeight w:val="405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C2EA7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0F76AC04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2.Script脚本验证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6B1C5EE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由于不同浏览器对Script脚本支持不同，所以需要再不同浏览器上进行Script脚本验证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7D03294D" w14:textId="77777777" w:rsidR="00821EC9" w:rsidRDefault="00021B5C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通过</w:t>
            </w:r>
          </w:p>
        </w:tc>
      </w:tr>
      <w:tr w:rsidR="00821EC9" w14:paraId="38013D94" w14:textId="77777777">
        <w:trPr>
          <w:trHeight w:val="40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DD9037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F25430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9496D8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6BBB67" w14:textId="77777777" w:rsidR="00821EC9" w:rsidRDefault="00821EC9">
            <w:pPr>
              <w:widowControl/>
              <w:spacing w:line="24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14:paraId="22A42478" w14:textId="77777777" w:rsidR="00821EC9" w:rsidRDefault="00821EC9">
      <w:pPr>
        <w:rPr>
          <w:lang w:eastAsia="zh-CN"/>
        </w:rPr>
      </w:pPr>
    </w:p>
    <w:p w14:paraId="0E17D0EF" w14:textId="77777777" w:rsidR="00821EC9" w:rsidRDefault="00821EC9">
      <w:pPr>
        <w:rPr>
          <w:lang w:eastAsia="zh-CN"/>
        </w:rPr>
      </w:pPr>
    </w:p>
    <w:p w14:paraId="42B72349" w14:textId="77777777" w:rsidR="00821EC9" w:rsidRDefault="00021B5C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性能测试</w:t>
      </w:r>
      <w:r>
        <w:rPr>
          <w:rFonts w:hint="eastAsia"/>
          <w:lang w:eastAsia="zh-CN"/>
        </w:rPr>
        <w:t>c</w:t>
      </w:r>
    </w:p>
    <w:p w14:paraId="06D185C8" w14:textId="77777777" w:rsidR="00821EC9" w:rsidRDefault="00021B5C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 CPU压力测试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391"/>
        <w:gridCol w:w="1449"/>
        <w:gridCol w:w="2840"/>
        <w:gridCol w:w="2842"/>
      </w:tblGrid>
      <w:tr w:rsidR="00821EC9" w14:paraId="56BF1E5C" w14:textId="77777777">
        <w:tc>
          <w:tcPr>
            <w:tcW w:w="1391" w:type="dxa"/>
          </w:tcPr>
          <w:p w14:paraId="2F061077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测试内容</w:t>
            </w:r>
          </w:p>
        </w:tc>
        <w:tc>
          <w:tcPr>
            <w:tcW w:w="7131" w:type="dxa"/>
            <w:gridSpan w:val="3"/>
          </w:tcPr>
          <w:p w14:paraId="16B271A9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获取公钥</w:t>
            </w:r>
          </w:p>
        </w:tc>
      </w:tr>
      <w:tr w:rsidR="00821EC9" w14:paraId="71F7B36A" w14:textId="77777777">
        <w:tc>
          <w:tcPr>
            <w:tcW w:w="1391" w:type="dxa"/>
          </w:tcPr>
          <w:p w14:paraId="7CFC9193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测试目标</w:t>
            </w:r>
          </w:p>
        </w:tc>
        <w:tc>
          <w:tcPr>
            <w:tcW w:w="7131" w:type="dxa"/>
            <w:gridSpan w:val="3"/>
          </w:tcPr>
          <w:p w14:paraId="0069B2A9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CPU抗压能力</w:t>
            </w:r>
          </w:p>
        </w:tc>
      </w:tr>
      <w:tr w:rsidR="00821EC9" w14:paraId="259E2DA2" w14:textId="77777777">
        <w:tc>
          <w:tcPr>
            <w:tcW w:w="8522" w:type="dxa"/>
            <w:gridSpan w:val="4"/>
          </w:tcPr>
          <w:p w14:paraId="46AAE84A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32F18135" w14:textId="77777777">
        <w:tc>
          <w:tcPr>
            <w:tcW w:w="1391" w:type="dxa"/>
          </w:tcPr>
          <w:p w14:paraId="40497605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前置条件</w:t>
            </w:r>
          </w:p>
        </w:tc>
        <w:tc>
          <w:tcPr>
            <w:tcW w:w="7131" w:type="dxa"/>
            <w:gridSpan w:val="3"/>
          </w:tcPr>
          <w:p w14:paraId="5D41734F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系统功能正常</w:t>
            </w:r>
          </w:p>
        </w:tc>
      </w:tr>
      <w:tr w:rsidR="00821EC9" w14:paraId="227ACB9B" w14:textId="77777777">
        <w:tc>
          <w:tcPr>
            <w:tcW w:w="1391" w:type="dxa"/>
          </w:tcPr>
          <w:p w14:paraId="75F68A1E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测试接口</w:t>
            </w:r>
          </w:p>
        </w:tc>
        <w:tc>
          <w:tcPr>
            <w:tcW w:w="7131" w:type="dxa"/>
            <w:gridSpan w:val="3"/>
          </w:tcPr>
          <w:p w14:paraId="0E1DA620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fetchRSA</w:t>
            </w:r>
          </w:p>
        </w:tc>
      </w:tr>
      <w:tr w:rsidR="00821EC9" w14:paraId="7547490D" w14:textId="77777777">
        <w:tc>
          <w:tcPr>
            <w:tcW w:w="1391" w:type="dxa"/>
          </w:tcPr>
          <w:p w14:paraId="5BE1B2B4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测试参数</w:t>
            </w:r>
          </w:p>
        </w:tc>
        <w:tc>
          <w:tcPr>
            <w:tcW w:w="7131" w:type="dxa"/>
            <w:gridSpan w:val="3"/>
          </w:tcPr>
          <w:p w14:paraId="7C918279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无</w:t>
            </w:r>
          </w:p>
        </w:tc>
      </w:tr>
      <w:tr w:rsidR="00821EC9" w14:paraId="5159B405" w14:textId="77777777">
        <w:tc>
          <w:tcPr>
            <w:tcW w:w="8522" w:type="dxa"/>
            <w:gridSpan w:val="4"/>
          </w:tcPr>
          <w:p w14:paraId="4ACA638B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14F1A81B" w14:textId="77777777">
        <w:trPr>
          <w:trHeight w:val="292"/>
        </w:trPr>
        <w:tc>
          <w:tcPr>
            <w:tcW w:w="2840" w:type="dxa"/>
            <w:gridSpan w:val="2"/>
          </w:tcPr>
          <w:p w14:paraId="795C0C90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并发数</w:t>
            </w:r>
          </w:p>
        </w:tc>
        <w:tc>
          <w:tcPr>
            <w:tcW w:w="2840" w:type="dxa"/>
          </w:tcPr>
          <w:p w14:paraId="5B5AEDF7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预期结果</w:t>
            </w:r>
          </w:p>
        </w:tc>
        <w:tc>
          <w:tcPr>
            <w:tcW w:w="2842" w:type="dxa"/>
          </w:tcPr>
          <w:p w14:paraId="4A680E19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实际结果</w:t>
            </w:r>
          </w:p>
        </w:tc>
      </w:tr>
      <w:tr w:rsidR="00821EC9" w14:paraId="0F5882CB" w14:textId="77777777">
        <w:tc>
          <w:tcPr>
            <w:tcW w:w="2840" w:type="dxa"/>
            <w:gridSpan w:val="2"/>
          </w:tcPr>
          <w:p w14:paraId="15CAD12E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</w:t>
            </w:r>
          </w:p>
        </w:tc>
        <w:tc>
          <w:tcPr>
            <w:tcW w:w="2840" w:type="dxa"/>
          </w:tcPr>
          <w:p w14:paraId="20C77C1F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5s(</w:t>
            </w:r>
            <w:r>
              <w:rPr>
                <w:rFonts w:asciiTheme="minorEastAsia" w:hAnsiTheme="minorEastAsia" w:cstheme="minorEastAsia"/>
              </w:rPr>
              <w:t>平均响应时间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下同</w:t>
            </w:r>
            <w:r>
              <w:rPr>
                <w:rFonts w:asciiTheme="minorEastAsia" w:hAnsiTheme="minorEastAsia" w:cstheme="minorEastAsia"/>
              </w:rPr>
              <w:t>)</w:t>
            </w:r>
          </w:p>
        </w:tc>
        <w:tc>
          <w:tcPr>
            <w:tcW w:w="2842" w:type="dxa"/>
          </w:tcPr>
          <w:p w14:paraId="1FF183C3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3.8s</w:t>
            </w:r>
          </w:p>
        </w:tc>
      </w:tr>
      <w:tr w:rsidR="00821EC9" w14:paraId="40A7373E" w14:textId="77777777">
        <w:tc>
          <w:tcPr>
            <w:tcW w:w="2840" w:type="dxa"/>
            <w:gridSpan w:val="2"/>
          </w:tcPr>
          <w:p w14:paraId="519E6D01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500</w:t>
            </w:r>
          </w:p>
        </w:tc>
        <w:tc>
          <w:tcPr>
            <w:tcW w:w="2840" w:type="dxa"/>
          </w:tcPr>
          <w:p w14:paraId="45C88F3D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10s</w:t>
            </w:r>
          </w:p>
        </w:tc>
        <w:tc>
          <w:tcPr>
            <w:tcW w:w="2842" w:type="dxa"/>
          </w:tcPr>
          <w:p w14:paraId="3A2BE2C3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16.4s</w:t>
            </w:r>
          </w:p>
        </w:tc>
      </w:tr>
      <w:tr w:rsidR="00821EC9" w14:paraId="0F2069DC" w14:textId="77777777">
        <w:tc>
          <w:tcPr>
            <w:tcW w:w="2840" w:type="dxa"/>
            <w:gridSpan w:val="2"/>
          </w:tcPr>
          <w:p w14:paraId="69FF2EA5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</w:t>
            </w:r>
          </w:p>
        </w:tc>
        <w:tc>
          <w:tcPr>
            <w:tcW w:w="2840" w:type="dxa"/>
          </w:tcPr>
          <w:p w14:paraId="7DAD6A12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--</w:t>
            </w:r>
          </w:p>
        </w:tc>
        <w:tc>
          <w:tcPr>
            <w:tcW w:w="2842" w:type="dxa"/>
          </w:tcPr>
          <w:p w14:paraId="00CB3798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21s</w:t>
            </w:r>
          </w:p>
        </w:tc>
      </w:tr>
      <w:tr w:rsidR="00821EC9" w14:paraId="678E1068" w14:textId="77777777">
        <w:tc>
          <w:tcPr>
            <w:tcW w:w="8522" w:type="dxa"/>
            <w:gridSpan w:val="4"/>
          </w:tcPr>
          <w:p w14:paraId="6989D3C5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281BA3A6" w14:textId="77777777">
        <w:tc>
          <w:tcPr>
            <w:tcW w:w="1391" w:type="dxa"/>
          </w:tcPr>
          <w:p w14:paraId="5018543A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测试结论</w:t>
            </w:r>
          </w:p>
        </w:tc>
        <w:tc>
          <w:tcPr>
            <w:tcW w:w="7131" w:type="dxa"/>
            <w:gridSpan w:val="3"/>
          </w:tcPr>
          <w:p w14:paraId="506404DE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测试未通过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性能的瓶颈较低</w:t>
            </w:r>
          </w:p>
        </w:tc>
      </w:tr>
    </w:tbl>
    <w:p w14:paraId="4761D977" w14:textId="77777777" w:rsidR="00821EC9" w:rsidRDefault="00821EC9">
      <w:pPr>
        <w:rPr>
          <w:rFonts w:asciiTheme="minorEastAsia" w:hAnsiTheme="minorEastAsia" w:cstheme="minorEastAsia"/>
        </w:rPr>
      </w:pPr>
    </w:p>
    <w:p w14:paraId="0FE092FC" w14:textId="77777777" w:rsidR="00821EC9" w:rsidRDefault="00021B5C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 外部数据访问压力测试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391"/>
        <w:gridCol w:w="1449"/>
        <w:gridCol w:w="2840"/>
        <w:gridCol w:w="2842"/>
      </w:tblGrid>
      <w:tr w:rsidR="00821EC9" w14:paraId="4FE6384D" w14:textId="77777777">
        <w:tc>
          <w:tcPr>
            <w:tcW w:w="1391" w:type="dxa"/>
          </w:tcPr>
          <w:p w14:paraId="35737E7A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测试内容</w:t>
            </w:r>
          </w:p>
        </w:tc>
        <w:tc>
          <w:tcPr>
            <w:tcW w:w="7131" w:type="dxa"/>
            <w:gridSpan w:val="3"/>
          </w:tcPr>
          <w:p w14:paraId="2AC7D940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获取问题填写建议</w:t>
            </w:r>
          </w:p>
        </w:tc>
      </w:tr>
      <w:tr w:rsidR="00821EC9" w14:paraId="4689ECBE" w14:textId="77777777">
        <w:tc>
          <w:tcPr>
            <w:tcW w:w="1391" w:type="dxa"/>
          </w:tcPr>
          <w:p w14:paraId="4E0AC9D3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测试目标</w:t>
            </w:r>
          </w:p>
        </w:tc>
        <w:tc>
          <w:tcPr>
            <w:tcW w:w="7131" w:type="dxa"/>
            <w:gridSpan w:val="3"/>
          </w:tcPr>
          <w:p w14:paraId="0EED740E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外部数据抓取能力</w:t>
            </w:r>
          </w:p>
        </w:tc>
      </w:tr>
      <w:tr w:rsidR="00821EC9" w14:paraId="6225A583" w14:textId="77777777">
        <w:tc>
          <w:tcPr>
            <w:tcW w:w="8522" w:type="dxa"/>
            <w:gridSpan w:val="4"/>
          </w:tcPr>
          <w:p w14:paraId="344BFC95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1D3A1617" w14:textId="77777777">
        <w:tc>
          <w:tcPr>
            <w:tcW w:w="1391" w:type="dxa"/>
          </w:tcPr>
          <w:p w14:paraId="594B7412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前置条件</w:t>
            </w:r>
          </w:p>
        </w:tc>
        <w:tc>
          <w:tcPr>
            <w:tcW w:w="7131" w:type="dxa"/>
            <w:gridSpan w:val="3"/>
          </w:tcPr>
          <w:p w14:paraId="3EB0BC71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系统功能正常</w:t>
            </w:r>
          </w:p>
        </w:tc>
      </w:tr>
      <w:tr w:rsidR="00821EC9" w14:paraId="6552C74C" w14:textId="77777777">
        <w:tc>
          <w:tcPr>
            <w:tcW w:w="1391" w:type="dxa"/>
          </w:tcPr>
          <w:p w14:paraId="586E3E6E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测试接口</w:t>
            </w:r>
          </w:p>
        </w:tc>
        <w:tc>
          <w:tcPr>
            <w:tcW w:w="7131" w:type="dxa"/>
            <w:gridSpan w:val="3"/>
          </w:tcPr>
          <w:p w14:paraId="185DE625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questionSojumpKW</w:t>
            </w:r>
          </w:p>
        </w:tc>
      </w:tr>
      <w:tr w:rsidR="00821EC9" w14:paraId="733854FB" w14:textId="77777777">
        <w:tc>
          <w:tcPr>
            <w:tcW w:w="1391" w:type="dxa"/>
          </w:tcPr>
          <w:p w14:paraId="33B48EBE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测试参数</w:t>
            </w:r>
          </w:p>
        </w:tc>
        <w:tc>
          <w:tcPr>
            <w:tcW w:w="7131" w:type="dxa"/>
            <w:gridSpan w:val="3"/>
          </w:tcPr>
          <w:p w14:paraId="30D4EA96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%E8%86%9C%E6%B3%95</w:t>
            </w:r>
          </w:p>
        </w:tc>
      </w:tr>
      <w:tr w:rsidR="00821EC9" w14:paraId="3644A495" w14:textId="77777777">
        <w:tc>
          <w:tcPr>
            <w:tcW w:w="8522" w:type="dxa"/>
            <w:gridSpan w:val="4"/>
          </w:tcPr>
          <w:p w14:paraId="53210EE1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212C1AC5" w14:textId="77777777">
        <w:tc>
          <w:tcPr>
            <w:tcW w:w="2840" w:type="dxa"/>
            <w:gridSpan w:val="2"/>
          </w:tcPr>
          <w:p w14:paraId="026AAF9D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并发数</w:t>
            </w:r>
          </w:p>
        </w:tc>
        <w:tc>
          <w:tcPr>
            <w:tcW w:w="2840" w:type="dxa"/>
          </w:tcPr>
          <w:p w14:paraId="51DFD873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预期结果</w:t>
            </w:r>
          </w:p>
        </w:tc>
        <w:tc>
          <w:tcPr>
            <w:tcW w:w="2842" w:type="dxa"/>
          </w:tcPr>
          <w:p w14:paraId="137F9963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实际结果</w:t>
            </w:r>
          </w:p>
        </w:tc>
      </w:tr>
      <w:tr w:rsidR="00821EC9" w14:paraId="4F6F66DF" w14:textId="77777777">
        <w:tc>
          <w:tcPr>
            <w:tcW w:w="2840" w:type="dxa"/>
            <w:gridSpan w:val="2"/>
          </w:tcPr>
          <w:p w14:paraId="340BCD10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</w:t>
            </w:r>
          </w:p>
        </w:tc>
        <w:tc>
          <w:tcPr>
            <w:tcW w:w="2840" w:type="dxa"/>
          </w:tcPr>
          <w:p w14:paraId="43C69BF4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3559C1DF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42ms</w:t>
            </w:r>
          </w:p>
        </w:tc>
      </w:tr>
      <w:tr w:rsidR="00821EC9" w14:paraId="1EFA4566" w14:textId="77777777">
        <w:tc>
          <w:tcPr>
            <w:tcW w:w="2840" w:type="dxa"/>
            <w:gridSpan w:val="2"/>
          </w:tcPr>
          <w:p w14:paraId="7FCA5133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500</w:t>
            </w:r>
          </w:p>
        </w:tc>
        <w:tc>
          <w:tcPr>
            <w:tcW w:w="2840" w:type="dxa"/>
          </w:tcPr>
          <w:p w14:paraId="0F9A09B7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23737272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38ms</w:t>
            </w:r>
          </w:p>
        </w:tc>
      </w:tr>
      <w:tr w:rsidR="00821EC9" w14:paraId="28C179FC" w14:textId="77777777">
        <w:tc>
          <w:tcPr>
            <w:tcW w:w="2840" w:type="dxa"/>
            <w:gridSpan w:val="2"/>
          </w:tcPr>
          <w:p w14:paraId="02452690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lastRenderedPageBreak/>
              <w:t>1000</w:t>
            </w:r>
          </w:p>
        </w:tc>
        <w:tc>
          <w:tcPr>
            <w:tcW w:w="2840" w:type="dxa"/>
          </w:tcPr>
          <w:p w14:paraId="31E500E2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395FBC24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45ms</w:t>
            </w:r>
          </w:p>
        </w:tc>
      </w:tr>
      <w:tr w:rsidR="00821EC9" w14:paraId="461D2429" w14:textId="77777777">
        <w:tc>
          <w:tcPr>
            <w:tcW w:w="2840" w:type="dxa"/>
            <w:gridSpan w:val="2"/>
          </w:tcPr>
          <w:p w14:paraId="21718846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5000</w:t>
            </w:r>
          </w:p>
        </w:tc>
        <w:tc>
          <w:tcPr>
            <w:tcW w:w="2840" w:type="dxa"/>
          </w:tcPr>
          <w:p w14:paraId="1B85A319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70CEBC5D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39ms</w:t>
            </w:r>
          </w:p>
        </w:tc>
      </w:tr>
      <w:tr w:rsidR="00821EC9" w14:paraId="2F60C629" w14:textId="77777777">
        <w:tc>
          <w:tcPr>
            <w:tcW w:w="8522" w:type="dxa"/>
            <w:gridSpan w:val="4"/>
          </w:tcPr>
          <w:p w14:paraId="670113C8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590A0559" w14:textId="77777777">
        <w:tc>
          <w:tcPr>
            <w:tcW w:w="1391" w:type="dxa"/>
          </w:tcPr>
          <w:p w14:paraId="2E9ED8F4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测试结论</w:t>
            </w:r>
          </w:p>
        </w:tc>
        <w:tc>
          <w:tcPr>
            <w:tcW w:w="7131" w:type="dxa"/>
            <w:gridSpan w:val="3"/>
          </w:tcPr>
          <w:p w14:paraId="1EF5DC1D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测试通过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尚未达到性能瓶颈</w:t>
            </w:r>
          </w:p>
        </w:tc>
      </w:tr>
    </w:tbl>
    <w:p w14:paraId="707C05BD" w14:textId="77777777" w:rsidR="00821EC9" w:rsidRDefault="00821EC9">
      <w:pPr>
        <w:rPr>
          <w:rFonts w:asciiTheme="minorEastAsia" w:hAnsiTheme="minorEastAsia" w:cstheme="minorEastAsia"/>
        </w:rPr>
      </w:pPr>
    </w:p>
    <w:p w14:paraId="60F51EC4" w14:textId="77777777" w:rsidR="00821EC9" w:rsidRDefault="00021B5C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3. 数据读取压力测试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391"/>
        <w:gridCol w:w="1449"/>
        <w:gridCol w:w="2840"/>
        <w:gridCol w:w="2842"/>
      </w:tblGrid>
      <w:tr w:rsidR="00821EC9" w14:paraId="3823B305" w14:textId="77777777">
        <w:tc>
          <w:tcPr>
            <w:tcW w:w="1391" w:type="dxa"/>
          </w:tcPr>
          <w:p w14:paraId="36AA2FD4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测试内容</w:t>
            </w:r>
          </w:p>
        </w:tc>
        <w:tc>
          <w:tcPr>
            <w:tcW w:w="7131" w:type="dxa"/>
            <w:gridSpan w:val="3"/>
          </w:tcPr>
          <w:p w14:paraId="39F99DB3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通过指定ID访问问卷</w:t>
            </w:r>
          </w:p>
        </w:tc>
      </w:tr>
      <w:tr w:rsidR="00821EC9" w14:paraId="259B513C" w14:textId="77777777">
        <w:tc>
          <w:tcPr>
            <w:tcW w:w="1391" w:type="dxa"/>
          </w:tcPr>
          <w:p w14:paraId="4C979C3C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测试目标</w:t>
            </w:r>
          </w:p>
        </w:tc>
        <w:tc>
          <w:tcPr>
            <w:tcW w:w="7131" w:type="dxa"/>
            <w:gridSpan w:val="3"/>
          </w:tcPr>
          <w:p w14:paraId="6F518655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数据库按索引读取数据能力</w:t>
            </w:r>
          </w:p>
        </w:tc>
      </w:tr>
      <w:tr w:rsidR="00821EC9" w14:paraId="4BB62CD3" w14:textId="77777777">
        <w:tc>
          <w:tcPr>
            <w:tcW w:w="8522" w:type="dxa"/>
            <w:gridSpan w:val="4"/>
          </w:tcPr>
          <w:p w14:paraId="52882311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69990776" w14:textId="77777777">
        <w:tc>
          <w:tcPr>
            <w:tcW w:w="1391" w:type="dxa"/>
          </w:tcPr>
          <w:p w14:paraId="26E278D7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前置条件</w:t>
            </w:r>
          </w:p>
        </w:tc>
        <w:tc>
          <w:tcPr>
            <w:tcW w:w="7131" w:type="dxa"/>
            <w:gridSpan w:val="3"/>
          </w:tcPr>
          <w:p w14:paraId="59428FF1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系统功能正常</w:t>
            </w:r>
          </w:p>
        </w:tc>
      </w:tr>
      <w:tr w:rsidR="00821EC9" w14:paraId="3D5D7E3A" w14:textId="77777777">
        <w:tc>
          <w:tcPr>
            <w:tcW w:w="1391" w:type="dxa"/>
          </w:tcPr>
          <w:p w14:paraId="2EC01DD3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测试接口</w:t>
            </w:r>
          </w:p>
        </w:tc>
        <w:tc>
          <w:tcPr>
            <w:tcW w:w="7131" w:type="dxa"/>
            <w:gridSpan w:val="3"/>
          </w:tcPr>
          <w:p w14:paraId="1B44E6F8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questionnaire</w:t>
            </w:r>
          </w:p>
        </w:tc>
      </w:tr>
      <w:tr w:rsidR="00821EC9" w14:paraId="3B9A67F1" w14:textId="77777777">
        <w:tc>
          <w:tcPr>
            <w:tcW w:w="1391" w:type="dxa"/>
          </w:tcPr>
          <w:p w14:paraId="46C05182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测试参数</w:t>
            </w:r>
          </w:p>
        </w:tc>
        <w:tc>
          <w:tcPr>
            <w:tcW w:w="7131" w:type="dxa"/>
            <w:gridSpan w:val="3"/>
          </w:tcPr>
          <w:p w14:paraId="5B03CB48" w14:textId="77777777" w:rsidR="00821EC9" w:rsidRDefault="00021B5C">
            <w:pPr>
              <w:rPr>
                <w:rFonts w:asciiTheme="minorEastAsia" w:hAnsiTheme="minorEastAsia" w:cstheme="minorEastAsia"/>
                <w:color w:val="FF0000"/>
                <w:highlight w:val="red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5968393158eb9bf7405ed6b8</w:t>
            </w:r>
          </w:p>
        </w:tc>
      </w:tr>
      <w:tr w:rsidR="00821EC9" w14:paraId="628AD6DF" w14:textId="77777777">
        <w:tc>
          <w:tcPr>
            <w:tcW w:w="8522" w:type="dxa"/>
            <w:gridSpan w:val="4"/>
          </w:tcPr>
          <w:p w14:paraId="2D9259C6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4C2A6D57" w14:textId="77777777">
        <w:tc>
          <w:tcPr>
            <w:tcW w:w="2840" w:type="dxa"/>
            <w:gridSpan w:val="2"/>
          </w:tcPr>
          <w:p w14:paraId="03620FF8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并发数</w:t>
            </w:r>
          </w:p>
        </w:tc>
        <w:tc>
          <w:tcPr>
            <w:tcW w:w="2840" w:type="dxa"/>
          </w:tcPr>
          <w:p w14:paraId="640B403C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预期结果</w:t>
            </w:r>
          </w:p>
        </w:tc>
        <w:tc>
          <w:tcPr>
            <w:tcW w:w="2842" w:type="dxa"/>
          </w:tcPr>
          <w:p w14:paraId="1EAC1EE8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实际结果</w:t>
            </w:r>
          </w:p>
        </w:tc>
      </w:tr>
      <w:tr w:rsidR="00821EC9" w14:paraId="0692E4D6" w14:textId="77777777">
        <w:tc>
          <w:tcPr>
            <w:tcW w:w="2840" w:type="dxa"/>
            <w:gridSpan w:val="2"/>
          </w:tcPr>
          <w:p w14:paraId="12B19240" w14:textId="77777777" w:rsidR="00821EC9" w:rsidRDefault="00021B5C">
            <w:pPr>
              <w:rPr>
                <w:rFonts w:asciiTheme="minorEastAsia" w:hAnsiTheme="minorEastAsia" w:cstheme="minorEastAsia"/>
                <w:highlight w:val="red"/>
              </w:rPr>
            </w:pPr>
            <w:r>
              <w:rPr>
                <w:rFonts w:asciiTheme="minorEastAsia" w:hAnsiTheme="minorEastAsia" w:cstheme="minorEastAsia"/>
              </w:rPr>
              <w:t>100</w:t>
            </w:r>
          </w:p>
        </w:tc>
        <w:tc>
          <w:tcPr>
            <w:tcW w:w="2840" w:type="dxa"/>
            <w:shd w:val="clear" w:color="auto" w:fill="auto"/>
          </w:tcPr>
          <w:p w14:paraId="41446D74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7927CA90" w14:textId="77777777" w:rsidR="00821EC9" w:rsidRDefault="00021B5C">
            <w:pPr>
              <w:rPr>
                <w:rFonts w:asciiTheme="minorEastAsia" w:hAnsiTheme="minorEastAsia" w:cstheme="minorEastAsia"/>
                <w:highlight w:val="red"/>
              </w:rPr>
            </w:pPr>
            <w:r>
              <w:rPr>
                <w:rFonts w:asciiTheme="minorEastAsia" w:hAnsiTheme="minorEastAsia" w:cstheme="minorEastAsia"/>
              </w:rPr>
              <w:t>28.7ms</w:t>
            </w:r>
          </w:p>
        </w:tc>
      </w:tr>
      <w:tr w:rsidR="00821EC9" w14:paraId="79047194" w14:textId="77777777">
        <w:tc>
          <w:tcPr>
            <w:tcW w:w="2840" w:type="dxa"/>
            <w:gridSpan w:val="2"/>
          </w:tcPr>
          <w:p w14:paraId="4C619638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</w:t>
            </w:r>
          </w:p>
        </w:tc>
        <w:tc>
          <w:tcPr>
            <w:tcW w:w="2840" w:type="dxa"/>
            <w:shd w:val="clear" w:color="auto" w:fill="auto"/>
          </w:tcPr>
          <w:p w14:paraId="56CCD030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0A5BA638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29.7ms</w:t>
            </w:r>
          </w:p>
        </w:tc>
      </w:tr>
      <w:tr w:rsidR="00821EC9" w14:paraId="040D6BF8" w14:textId="77777777">
        <w:tc>
          <w:tcPr>
            <w:tcW w:w="2840" w:type="dxa"/>
            <w:gridSpan w:val="2"/>
          </w:tcPr>
          <w:p w14:paraId="3A8646A8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10000</w:t>
            </w:r>
          </w:p>
        </w:tc>
        <w:tc>
          <w:tcPr>
            <w:tcW w:w="2840" w:type="dxa"/>
            <w:shd w:val="clear" w:color="auto" w:fill="auto"/>
          </w:tcPr>
          <w:p w14:paraId="4C5179AA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6CB55868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581ms</w:t>
            </w:r>
          </w:p>
        </w:tc>
      </w:tr>
      <w:tr w:rsidR="00821EC9" w14:paraId="5073293E" w14:textId="77777777">
        <w:tc>
          <w:tcPr>
            <w:tcW w:w="8522" w:type="dxa"/>
            <w:gridSpan w:val="4"/>
          </w:tcPr>
          <w:p w14:paraId="11F3C903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30BBA74C" w14:textId="77777777">
        <w:tc>
          <w:tcPr>
            <w:tcW w:w="1391" w:type="dxa"/>
          </w:tcPr>
          <w:p w14:paraId="6D020F5B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测试结论</w:t>
            </w:r>
          </w:p>
        </w:tc>
        <w:tc>
          <w:tcPr>
            <w:tcW w:w="7131" w:type="dxa"/>
            <w:gridSpan w:val="3"/>
          </w:tcPr>
          <w:p w14:paraId="0313FC1D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测试通过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遇到性能瓶颈</w:t>
            </w:r>
          </w:p>
        </w:tc>
      </w:tr>
    </w:tbl>
    <w:p w14:paraId="2A0DE262" w14:textId="77777777" w:rsidR="00821EC9" w:rsidRDefault="00821EC9">
      <w:pPr>
        <w:rPr>
          <w:rFonts w:asciiTheme="minorEastAsia" w:hAnsiTheme="minorEastAsia" w:cstheme="minorEastAsia"/>
        </w:rPr>
      </w:pPr>
    </w:p>
    <w:p w14:paraId="71B296ED" w14:textId="77777777" w:rsidR="00821EC9" w:rsidRDefault="00021B5C">
      <w:pPr>
        <w:numPr>
          <w:ilvl w:val="0"/>
          <w:numId w:val="18"/>
        </w:numPr>
        <w:spacing w:line="24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数据写入压力测试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391"/>
        <w:gridCol w:w="1449"/>
        <w:gridCol w:w="2840"/>
        <w:gridCol w:w="2842"/>
      </w:tblGrid>
      <w:tr w:rsidR="00821EC9" w14:paraId="79B842E3" w14:textId="77777777">
        <w:tc>
          <w:tcPr>
            <w:tcW w:w="1391" w:type="dxa"/>
          </w:tcPr>
          <w:p w14:paraId="6B54ED51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测试内容</w:t>
            </w:r>
          </w:p>
        </w:tc>
        <w:tc>
          <w:tcPr>
            <w:tcW w:w="7131" w:type="dxa"/>
            <w:gridSpan w:val="3"/>
          </w:tcPr>
          <w:p w14:paraId="342139EF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提交答卷</w:t>
            </w:r>
          </w:p>
        </w:tc>
      </w:tr>
      <w:tr w:rsidR="00821EC9" w14:paraId="202F5BCD" w14:textId="77777777">
        <w:tc>
          <w:tcPr>
            <w:tcW w:w="1391" w:type="dxa"/>
          </w:tcPr>
          <w:p w14:paraId="2CEB0018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测试目标</w:t>
            </w:r>
          </w:p>
        </w:tc>
        <w:tc>
          <w:tcPr>
            <w:tcW w:w="7131" w:type="dxa"/>
            <w:gridSpan w:val="3"/>
          </w:tcPr>
          <w:p w14:paraId="4E6F557C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数据库</w:t>
            </w:r>
            <w:r>
              <w:rPr>
                <w:rFonts w:asciiTheme="minorEastAsia" w:hAnsiTheme="minorEastAsia" w:cstheme="minorEastAsia"/>
              </w:rPr>
              <w:t>写入数据能力</w:t>
            </w:r>
          </w:p>
        </w:tc>
      </w:tr>
      <w:tr w:rsidR="00821EC9" w14:paraId="100DA1B9" w14:textId="77777777">
        <w:tc>
          <w:tcPr>
            <w:tcW w:w="8522" w:type="dxa"/>
            <w:gridSpan w:val="4"/>
          </w:tcPr>
          <w:p w14:paraId="53E19493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4EA12C6E" w14:textId="77777777">
        <w:tc>
          <w:tcPr>
            <w:tcW w:w="1391" w:type="dxa"/>
          </w:tcPr>
          <w:p w14:paraId="7601F345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前置条件</w:t>
            </w:r>
          </w:p>
        </w:tc>
        <w:tc>
          <w:tcPr>
            <w:tcW w:w="7131" w:type="dxa"/>
            <w:gridSpan w:val="3"/>
          </w:tcPr>
          <w:p w14:paraId="43DE9FB1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系统功能正常</w:t>
            </w:r>
          </w:p>
        </w:tc>
      </w:tr>
      <w:tr w:rsidR="00821EC9" w14:paraId="0269E473" w14:textId="77777777">
        <w:tc>
          <w:tcPr>
            <w:tcW w:w="1391" w:type="dxa"/>
          </w:tcPr>
          <w:p w14:paraId="18325DB7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测试接口</w:t>
            </w:r>
          </w:p>
        </w:tc>
        <w:tc>
          <w:tcPr>
            <w:tcW w:w="7131" w:type="dxa"/>
            <w:gridSpan w:val="3"/>
          </w:tcPr>
          <w:p w14:paraId="5F420295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questionnaire</w:t>
            </w:r>
            <w:r>
              <w:rPr>
                <w:rFonts w:asciiTheme="minorEastAsia" w:hAnsiTheme="minorEastAsia" w:cstheme="minorEastAsia"/>
              </w:rPr>
              <w:t>Result</w:t>
            </w:r>
          </w:p>
        </w:tc>
      </w:tr>
      <w:tr w:rsidR="00821EC9" w14:paraId="55DDE0EA" w14:textId="77777777">
        <w:tc>
          <w:tcPr>
            <w:tcW w:w="1391" w:type="dxa"/>
          </w:tcPr>
          <w:p w14:paraId="336DCCD8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测试参数</w:t>
            </w:r>
          </w:p>
        </w:tc>
        <w:tc>
          <w:tcPr>
            <w:tcW w:w="7131" w:type="dxa"/>
            <w:gridSpan w:val="3"/>
          </w:tcPr>
          <w:p w14:paraId="165855BD" w14:textId="77777777" w:rsidR="00821EC9" w:rsidRDefault="00021B5C">
            <w:pPr>
              <w:rPr>
                <w:rFonts w:asciiTheme="minorEastAsia" w:hAnsiTheme="minorEastAsia" w:cstheme="minorEastAsia"/>
                <w:color w:val="FF0000"/>
                <w:highlight w:val="red"/>
              </w:rPr>
            </w:pPr>
            <w:r>
              <w:rPr>
                <w:rFonts w:asciiTheme="minorEastAsia" w:hAnsiTheme="minorEastAsia" w:cstheme="minorEastAsia"/>
              </w:rPr>
              <w:t>answerPaper:</w:t>
            </w:r>
            <w:r>
              <w:rPr>
                <w:rFonts w:asciiTheme="minorEastAsia" w:eastAsiaTheme="minorEastAsia" w:hAnsiTheme="minorEastAsia" w:cstheme="minorEastAsia" w:hint="eastAsia"/>
              </w:rPr>
              <w:t>{"answers":[{"choice":[0],"blank":""}],"questionnaireId":"5966d4207f68be2e3f1d2848","beginTime":"2017-09-10T08:03:54.063Z","endTime":"2017-09-10T08:03:56.409Z"}</w:t>
            </w:r>
          </w:p>
        </w:tc>
      </w:tr>
      <w:tr w:rsidR="00821EC9" w14:paraId="75FC896D" w14:textId="77777777">
        <w:tc>
          <w:tcPr>
            <w:tcW w:w="8522" w:type="dxa"/>
            <w:gridSpan w:val="4"/>
          </w:tcPr>
          <w:p w14:paraId="3C0A661F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5A09079B" w14:textId="77777777">
        <w:tc>
          <w:tcPr>
            <w:tcW w:w="2840" w:type="dxa"/>
            <w:gridSpan w:val="2"/>
          </w:tcPr>
          <w:p w14:paraId="74311674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并发数</w:t>
            </w:r>
          </w:p>
        </w:tc>
        <w:tc>
          <w:tcPr>
            <w:tcW w:w="2840" w:type="dxa"/>
          </w:tcPr>
          <w:p w14:paraId="1A3743B9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预期结果</w:t>
            </w:r>
          </w:p>
        </w:tc>
        <w:tc>
          <w:tcPr>
            <w:tcW w:w="2842" w:type="dxa"/>
          </w:tcPr>
          <w:p w14:paraId="552DD31E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实际结果</w:t>
            </w:r>
          </w:p>
        </w:tc>
      </w:tr>
      <w:tr w:rsidR="00821EC9" w14:paraId="06AA78BF" w14:textId="77777777">
        <w:tc>
          <w:tcPr>
            <w:tcW w:w="2840" w:type="dxa"/>
            <w:gridSpan w:val="2"/>
          </w:tcPr>
          <w:p w14:paraId="277599C1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</w:t>
            </w:r>
          </w:p>
        </w:tc>
        <w:tc>
          <w:tcPr>
            <w:tcW w:w="2840" w:type="dxa"/>
          </w:tcPr>
          <w:p w14:paraId="65984FC9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1F39C796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20.21ms</w:t>
            </w:r>
          </w:p>
        </w:tc>
      </w:tr>
      <w:tr w:rsidR="00821EC9" w14:paraId="6F4A530F" w14:textId="77777777">
        <w:tc>
          <w:tcPr>
            <w:tcW w:w="2840" w:type="dxa"/>
            <w:gridSpan w:val="2"/>
          </w:tcPr>
          <w:p w14:paraId="54E6F427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</w:t>
            </w:r>
          </w:p>
        </w:tc>
        <w:tc>
          <w:tcPr>
            <w:tcW w:w="2840" w:type="dxa"/>
          </w:tcPr>
          <w:p w14:paraId="3B3161EC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708667D5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19.78ms</w:t>
            </w:r>
          </w:p>
        </w:tc>
      </w:tr>
      <w:tr w:rsidR="00821EC9" w14:paraId="30B9D0E4" w14:textId="77777777">
        <w:tc>
          <w:tcPr>
            <w:tcW w:w="2840" w:type="dxa"/>
            <w:gridSpan w:val="2"/>
          </w:tcPr>
          <w:p w14:paraId="116149E2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10000</w:t>
            </w:r>
          </w:p>
        </w:tc>
        <w:tc>
          <w:tcPr>
            <w:tcW w:w="2840" w:type="dxa"/>
          </w:tcPr>
          <w:p w14:paraId="5C5C1813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1s</w:t>
            </w:r>
          </w:p>
        </w:tc>
        <w:tc>
          <w:tcPr>
            <w:tcW w:w="2842" w:type="dxa"/>
          </w:tcPr>
          <w:p w14:paraId="54147ADA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31.8ms</w:t>
            </w:r>
          </w:p>
        </w:tc>
      </w:tr>
      <w:tr w:rsidR="00821EC9" w14:paraId="15A91CE9" w14:textId="77777777">
        <w:tc>
          <w:tcPr>
            <w:tcW w:w="8522" w:type="dxa"/>
            <w:gridSpan w:val="4"/>
          </w:tcPr>
          <w:p w14:paraId="638F908B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33AF3602" w14:textId="77777777">
        <w:tc>
          <w:tcPr>
            <w:tcW w:w="1391" w:type="dxa"/>
          </w:tcPr>
          <w:p w14:paraId="13C6C627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测试结论</w:t>
            </w:r>
          </w:p>
        </w:tc>
        <w:tc>
          <w:tcPr>
            <w:tcW w:w="7131" w:type="dxa"/>
            <w:gridSpan w:val="3"/>
          </w:tcPr>
          <w:p w14:paraId="4BAC7FCA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测试通过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未达到性能瓶颈</w:t>
            </w:r>
          </w:p>
        </w:tc>
      </w:tr>
    </w:tbl>
    <w:p w14:paraId="63B7CB75" w14:textId="77777777" w:rsidR="00821EC9" w:rsidRDefault="00821EC9">
      <w:pPr>
        <w:rPr>
          <w:rFonts w:asciiTheme="minorEastAsia" w:hAnsiTheme="minorEastAsia" w:cstheme="minorEastAsia"/>
        </w:rPr>
      </w:pPr>
    </w:p>
    <w:p w14:paraId="1D053474" w14:textId="77777777" w:rsidR="00821EC9" w:rsidRDefault="00021B5C">
      <w:pPr>
        <w:numPr>
          <w:ilvl w:val="0"/>
          <w:numId w:val="18"/>
        </w:numPr>
        <w:spacing w:line="240" w:lineRule="auto"/>
        <w:jc w:val="both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数据检索压力测试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391"/>
        <w:gridCol w:w="1449"/>
        <w:gridCol w:w="2840"/>
        <w:gridCol w:w="2842"/>
      </w:tblGrid>
      <w:tr w:rsidR="00821EC9" w14:paraId="4DDF8606" w14:textId="77777777">
        <w:tc>
          <w:tcPr>
            <w:tcW w:w="1391" w:type="dxa"/>
          </w:tcPr>
          <w:p w14:paraId="6BB9FDA9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测试内容</w:t>
            </w:r>
          </w:p>
        </w:tc>
        <w:tc>
          <w:tcPr>
            <w:tcW w:w="7131" w:type="dxa"/>
            <w:gridSpan w:val="3"/>
          </w:tcPr>
          <w:p w14:paraId="59452D16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通过关键词搜索问卷</w:t>
            </w:r>
          </w:p>
        </w:tc>
      </w:tr>
      <w:tr w:rsidR="00821EC9" w14:paraId="38CE313A" w14:textId="77777777">
        <w:tc>
          <w:tcPr>
            <w:tcW w:w="1391" w:type="dxa"/>
          </w:tcPr>
          <w:p w14:paraId="132576A3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测试目标</w:t>
            </w:r>
          </w:p>
        </w:tc>
        <w:tc>
          <w:tcPr>
            <w:tcW w:w="7131" w:type="dxa"/>
            <w:gridSpan w:val="3"/>
          </w:tcPr>
          <w:p w14:paraId="1F45189E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数据库检索能力</w:t>
            </w:r>
          </w:p>
        </w:tc>
      </w:tr>
      <w:tr w:rsidR="00821EC9" w14:paraId="0687E338" w14:textId="77777777">
        <w:tc>
          <w:tcPr>
            <w:tcW w:w="8522" w:type="dxa"/>
            <w:gridSpan w:val="4"/>
          </w:tcPr>
          <w:p w14:paraId="59435104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00806CFA" w14:textId="77777777">
        <w:tc>
          <w:tcPr>
            <w:tcW w:w="1391" w:type="dxa"/>
          </w:tcPr>
          <w:p w14:paraId="262489E0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前置条件</w:t>
            </w:r>
          </w:p>
        </w:tc>
        <w:tc>
          <w:tcPr>
            <w:tcW w:w="7131" w:type="dxa"/>
            <w:gridSpan w:val="3"/>
          </w:tcPr>
          <w:p w14:paraId="62CA287F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系统功能正常</w:t>
            </w:r>
          </w:p>
        </w:tc>
      </w:tr>
      <w:tr w:rsidR="00821EC9" w14:paraId="4075310F" w14:textId="77777777">
        <w:tc>
          <w:tcPr>
            <w:tcW w:w="1391" w:type="dxa"/>
          </w:tcPr>
          <w:p w14:paraId="59E16851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测试接口</w:t>
            </w:r>
          </w:p>
        </w:tc>
        <w:tc>
          <w:tcPr>
            <w:tcW w:w="7131" w:type="dxa"/>
            <w:gridSpan w:val="3"/>
          </w:tcPr>
          <w:p w14:paraId="376BDFCB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search</w:t>
            </w:r>
          </w:p>
        </w:tc>
      </w:tr>
      <w:tr w:rsidR="00821EC9" w14:paraId="093476F1" w14:textId="77777777">
        <w:tc>
          <w:tcPr>
            <w:tcW w:w="1391" w:type="dxa"/>
          </w:tcPr>
          <w:p w14:paraId="6AE7DCC5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测试参数</w:t>
            </w:r>
          </w:p>
        </w:tc>
        <w:tc>
          <w:tcPr>
            <w:tcW w:w="7131" w:type="dxa"/>
            <w:gridSpan w:val="3"/>
          </w:tcPr>
          <w:p w14:paraId="5C0D66FA" w14:textId="77777777" w:rsidR="00821EC9" w:rsidRDefault="00021B5C">
            <w:pPr>
              <w:rPr>
                <w:rFonts w:asciiTheme="minorEastAsia" w:hAnsiTheme="minorEastAsia" w:cstheme="minorEastAsia"/>
                <w:color w:val="FF0000"/>
                <w:highlight w:val="red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name: “test”, </w:t>
            </w:r>
            <w:r>
              <w:rPr>
                <w:rFonts w:asciiTheme="minorEastAsia" w:hAnsiTheme="minorEastAsia" w:cstheme="minorEastAsia"/>
              </w:rPr>
              <w:t>page: 0, pageSize:25</w:t>
            </w:r>
            <w:r>
              <w:rPr>
                <w:rFonts w:asciiTheme="minorEastAsia" w:eastAsiaTheme="minorEastAsia" w:hAnsiTheme="minorEastAsia" w:cstheme="minorEastAsia" w:hint="eastAsia"/>
              </w:rPr>
              <w:t xml:space="preserve">   </w:t>
            </w:r>
          </w:p>
        </w:tc>
      </w:tr>
      <w:tr w:rsidR="00821EC9" w14:paraId="380AA924" w14:textId="77777777">
        <w:tc>
          <w:tcPr>
            <w:tcW w:w="8522" w:type="dxa"/>
            <w:gridSpan w:val="4"/>
          </w:tcPr>
          <w:p w14:paraId="3CC3A12A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3EE9C8CB" w14:textId="77777777">
        <w:tc>
          <w:tcPr>
            <w:tcW w:w="2840" w:type="dxa"/>
            <w:gridSpan w:val="2"/>
          </w:tcPr>
          <w:p w14:paraId="0C079E9A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/>
                <w:b/>
                <w:bCs/>
              </w:rPr>
              <w:t>并发数</w:t>
            </w:r>
          </w:p>
        </w:tc>
        <w:tc>
          <w:tcPr>
            <w:tcW w:w="2840" w:type="dxa"/>
          </w:tcPr>
          <w:p w14:paraId="1B5C293A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预期结果</w:t>
            </w:r>
          </w:p>
        </w:tc>
        <w:tc>
          <w:tcPr>
            <w:tcW w:w="2842" w:type="dxa"/>
          </w:tcPr>
          <w:p w14:paraId="39A66126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实际结果</w:t>
            </w:r>
          </w:p>
        </w:tc>
      </w:tr>
      <w:tr w:rsidR="00821EC9" w14:paraId="794D2F24" w14:textId="77777777">
        <w:tc>
          <w:tcPr>
            <w:tcW w:w="2840" w:type="dxa"/>
            <w:gridSpan w:val="2"/>
          </w:tcPr>
          <w:p w14:paraId="29C8F35B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</w:t>
            </w:r>
          </w:p>
        </w:tc>
        <w:tc>
          <w:tcPr>
            <w:tcW w:w="2840" w:type="dxa"/>
          </w:tcPr>
          <w:p w14:paraId="1D2CBB35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3s</w:t>
            </w:r>
          </w:p>
        </w:tc>
        <w:tc>
          <w:tcPr>
            <w:tcW w:w="2842" w:type="dxa"/>
          </w:tcPr>
          <w:p w14:paraId="5816AF3A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78ms</w:t>
            </w:r>
          </w:p>
        </w:tc>
      </w:tr>
      <w:tr w:rsidR="00821EC9" w14:paraId="2D73F7F1" w14:textId="77777777">
        <w:tc>
          <w:tcPr>
            <w:tcW w:w="2840" w:type="dxa"/>
            <w:gridSpan w:val="2"/>
          </w:tcPr>
          <w:p w14:paraId="21166793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500</w:t>
            </w:r>
          </w:p>
        </w:tc>
        <w:tc>
          <w:tcPr>
            <w:tcW w:w="2840" w:type="dxa"/>
          </w:tcPr>
          <w:p w14:paraId="739030AA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5s</w:t>
            </w:r>
          </w:p>
        </w:tc>
        <w:tc>
          <w:tcPr>
            <w:tcW w:w="2842" w:type="dxa"/>
          </w:tcPr>
          <w:p w14:paraId="7DA7E7C9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3.2s</w:t>
            </w:r>
          </w:p>
        </w:tc>
      </w:tr>
      <w:tr w:rsidR="00821EC9" w14:paraId="59CCA066" w14:textId="77777777">
        <w:tc>
          <w:tcPr>
            <w:tcW w:w="2840" w:type="dxa"/>
            <w:gridSpan w:val="2"/>
          </w:tcPr>
          <w:p w14:paraId="54FB9E02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</w:t>
            </w:r>
          </w:p>
        </w:tc>
        <w:tc>
          <w:tcPr>
            <w:tcW w:w="2840" w:type="dxa"/>
          </w:tcPr>
          <w:p w14:paraId="53E99B2D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7s</w:t>
            </w:r>
          </w:p>
        </w:tc>
        <w:tc>
          <w:tcPr>
            <w:tcW w:w="2842" w:type="dxa"/>
          </w:tcPr>
          <w:p w14:paraId="43F2EF21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4.6s</w:t>
            </w:r>
          </w:p>
        </w:tc>
      </w:tr>
      <w:tr w:rsidR="00821EC9" w14:paraId="73FAF086" w14:textId="77777777">
        <w:tc>
          <w:tcPr>
            <w:tcW w:w="2840" w:type="dxa"/>
            <w:gridSpan w:val="2"/>
          </w:tcPr>
          <w:p w14:paraId="1A3259F9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1000(name:”abc”,</w:t>
            </w:r>
            <w:r>
              <w:rPr>
                <w:rFonts w:asciiTheme="minorEastAsia" w:hAnsiTheme="minorEastAsia" w:cstheme="minorEastAsia"/>
              </w:rPr>
              <w:t>结果集很小</w:t>
            </w:r>
            <w:r>
              <w:rPr>
                <w:rFonts w:asciiTheme="minorEastAsia" w:hAnsiTheme="minorEastAsia" w:cstheme="minorEastAsia"/>
              </w:rPr>
              <w:t>)</w:t>
            </w:r>
          </w:p>
        </w:tc>
        <w:tc>
          <w:tcPr>
            <w:tcW w:w="2840" w:type="dxa"/>
          </w:tcPr>
          <w:p w14:paraId="18B27509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7s</w:t>
            </w:r>
          </w:p>
        </w:tc>
        <w:tc>
          <w:tcPr>
            <w:tcW w:w="2842" w:type="dxa"/>
          </w:tcPr>
          <w:p w14:paraId="11408A01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31ms</w:t>
            </w:r>
          </w:p>
        </w:tc>
      </w:tr>
      <w:tr w:rsidR="00821EC9" w14:paraId="3EB28E45" w14:textId="77777777">
        <w:tc>
          <w:tcPr>
            <w:tcW w:w="8522" w:type="dxa"/>
            <w:gridSpan w:val="4"/>
          </w:tcPr>
          <w:p w14:paraId="7CEA2C4D" w14:textId="77777777" w:rsidR="00821EC9" w:rsidRDefault="00821EC9">
            <w:pPr>
              <w:rPr>
                <w:rFonts w:asciiTheme="minorEastAsia" w:hAnsiTheme="minorEastAsia" w:cstheme="minorEastAsia"/>
              </w:rPr>
            </w:pPr>
          </w:p>
        </w:tc>
      </w:tr>
      <w:tr w:rsidR="00821EC9" w14:paraId="0E0C4246" w14:textId="77777777">
        <w:tc>
          <w:tcPr>
            <w:tcW w:w="1391" w:type="dxa"/>
          </w:tcPr>
          <w:p w14:paraId="6308B020" w14:textId="77777777" w:rsidR="00821EC9" w:rsidRDefault="00021B5C"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</w:rPr>
              <w:t>测试结论</w:t>
            </w:r>
          </w:p>
        </w:tc>
        <w:tc>
          <w:tcPr>
            <w:tcW w:w="7131" w:type="dxa"/>
            <w:gridSpan w:val="3"/>
          </w:tcPr>
          <w:p w14:paraId="5F59AB44" w14:textId="77777777" w:rsidR="00821EC9" w:rsidRDefault="00021B5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测试通过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遇到性能瓶颈</w:t>
            </w:r>
            <w:r>
              <w:rPr>
                <w:rFonts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分析可知性能主要受服务器带宽限制</w:t>
            </w:r>
          </w:p>
        </w:tc>
      </w:tr>
    </w:tbl>
    <w:p w14:paraId="0757207F" w14:textId="77777777" w:rsidR="00821EC9" w:rsidRDefault="00821EC9">
      <w:pPr>
        <w:rPr>
          <w:lang w:eastAsia="zh-CN"/>
        </w:rPr>
      </w:pPr>
    </w:p>
    <w:sectPr w:rsidR="00821EC9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C3605" w14:textId="77777777" w:rsidR="006C0EFB" w:rsidRDefault="006C0EFB">
      <w:pPr>
        <w:spacing w:line="240" w:lineRule="auto"/>
      </w:pPr>
      <w:r>
        <w:separator/>
      </w:r>
    </w:p>
  </w:endnote>
  <w:endnote w:type="continuationSeparator" w:id="0">
    <w:p w14:paraId="03B8B55E" w14:textId="77777777" w:rsidR="006C0EFB" w:rsidRDefault="006C0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21EC9" w14:paraId="48FC854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AD0BFD" w14:textId="77777777" w:rsidR="00821EC9" w:rsidRDefault="00021B5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B1ABE7" w14:textId="77777777" w:rsidR="00821EC9" w:rsidRDefault="00021B5C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71C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1C6FDE" w14:textId="77777777" w:rsidR="00821EC9" w:rsidRDefault="00021B5C">
          <w:pPr>
            <w:jc w:val="right"/>
          </w:pPr>
          <w:r>
            <w:t xml:space="preserve">Page </w:t>
          </w:r>
          <w:r>
            <w:rPr>
              <w:rStyle w:val="ad"/>
            </w:rPr>
            <w:fldChar w:fldCharType="begin"/>
          </w:r>
          <w:r>
            <w:rPr>
              <w:rStyle w:val="ad"/>
            </w:rPr>
            <w:instrText xml:space="preserve"> PAGE </w:instrText>
          </w:r>
          <w:r>
            <w:rPr>
              <w:rStyle w:val="ad"/>
            </w:rPr>
            <w:fldChar w:fldCharType="separate"/>
          </w:r>
          <w:r w:rsidR="00C971C6">
            <w:rPr>
              <w:rStyle w:val="ad"/>
              <w:noProof/>
            </w:rPr>
            <w:t>1</w:t>
          </w:r>
          <w:r>
            <w:rPr>
              <w:rStyle w:val="ad"/>
            </w:rPr>
            <w:fldChar w:fldCharType="end"/>
          </w:r>
          <w:r>
            <w:rPr>
              <w:rStyle w:val="ad"/>
            </w:rPr>
            <w:t xml:space="preserve"> of </w:t>
          </w:r>
          <w:r>
            <w:rPr>
              <w:rStyle w:val="ad"/>
            </w:rPr>
            <w:fldChar w:fldCharType="begin"/>
          </w:r>
          <w:r>
            <w:rPr>
              <w:rStyle w:val="ad"/>
            </w:rPr>
            <w:instrText xml:space="preserve"> NUMPAGES  \* MERGEFORMAT </w:instrText>
          </w:r>
          <w:r>
            <w:rPr>
              <w:rStyle w:val="ad"/>
            </w:rPr>
            <w:fldChar w:fldCharType="separate"/>
          </w:r>
          <w:r w:rsidR="00C971C6">
            <w:rPr>
              <w:rStyle w:val="ad"/>
              <w:noProof/>
            </w:rPr>
            <w:t>21</w:t>
          </w:r>
          <w:r>
            <w:rPr>
              <w:rStyle w:val="ad"/>
            </w:rPr>
            <w:fldChar w:fldCharType="end"/>
          </w:r>
        </w:p>
      </w:tc>
    </w:tr>
  </w:tbl>
  <w:p w14:paraId="1A9177F1" w14:textId="77777777" w:rsidR="00821EC9" w:rsidRDefault="00821EC9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3D107" w14:textId="77777777" w:rsidR="00821EC9" w:rsidRDefault="00821EC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63D97" w14:textId="77777777" w:rsidR="006C0EFB" w:rsidRDefault="006C0EFB">
      <w:pPr>
        <w:spacing w:line="240" w:lineRule="auto"/>
      </w:pPr>
      <w:r>
        <w:separator/>
      </w:r>
    </w:p>
  </w:footnote>
  <w:footnote w:type="continuationSeparator" w:id="0">
    <w:p w14:paraId="42DBFBDC" w14:textId="77777777" w:rsidR="006C0EFB" w:rsidRDefault="006C0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21EC9" w14:paraId="2A6F1521" w14:textId="77777777">
      <w:tc>
        <w:tcPr>
          <w:tcW w:w="6379" w:type="dxa"/>
        </w:tcPr>
        <w:p w14:paraId="667A0518" w14:textId="77777777" w:rsidR="00821EC9" w:rsidRDefault="00021B5C">
          <w:r>
            <w:rPr>
              <w:rFonts w:hint="eastAsia"/>
            </w:rPr>
            <w:t>To simple</w:t>
          </w:r>
          <w:r>
            <w:rPr>
              <w:rFonts w:hint="eastAsia"/>
            </w:rPr>
            <w:t>在线问卷调查网</w:t>
          </w:r>
        </w:p>
      </w:tc>
      <w:tc>
        <w:tcPr>
          <w:tcW w:w="3179" w:type="dxa"/>
        </w:tcPr>
        <w:p w14:paraId="722256F6" w14:textId="77777777" w:rsidR="00821EC9" w:rsidRDefault="00021B5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821EC9" w14:paraId="5BDC4DE8" w14:textId="77777777">
      <w:tc>
        <w:tcPr>
          <w:tcW w:w="6379" w:type="dxa"/>
        </w:tcPr>
        <w:p w14:paraId="028A4CE9" w14:textId="77777777" w:rsidR="00821EC9" w:rsidRDefault="00021B5C">
          <w:pPr>
            <w:rPr>
              <w:lang w:eastAsia="zh-CN"/>
            </w:rPr>
          </w:pPr>
          <w:fldSimple w:instr=" TITLE  \* MERGEFORMAT ">
            <w:r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14:paraId="0EB549C9" w14:textId="77777777" w:rsidR="00821EC9" w:rsidRDefault="00021B5C">
          <w:r>
            <w:t xml:space="preserve">  Date:  8/9/2017</w:t>
          </w:r>
        </w:p>
      </w:tc>
    </w:tr>
    <w:tr w:rsidR="00821EC9" w14:paraId="456C88E1" w14:textId="77777777">
      <w:tc>
        <w:tcPr>
          <w:tcW w:w="9558" w:type="dxa"/>
          <w:gridSpan w:val="2"/>
        </w:tcPr>
        <w:p w14:paraId="2DA59C5E" w14:textId="77777777" w:rsidR="00821EC9" w:rsidRDefault="00021B5C">
          <w:r>
            <w:t>&lt;document identifier&gt;</w:t>
          </w:r>
        </w:p>
      </w:tc>
    </w:tr>
  </w:tbl>
  <w:p w14:paraId="6FCC0B8F" w14:textId="77777777" w:rsidR="00821EC9" w:rsidRDefault="00821EC9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ED092" w14:textId="77777777" w:rsidR="00821EC9" w:rsidRDefault="00821EC9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 w:tentative="1">
      <w:start w:val="1"/>
      <w:numFmt w:val="decimal"/>
      <w:pStyle w:val="3"/>
      <w:lvlText w:val="%1.%2.%3"/>
      <w:legacy w:legacy="1" w:legacySpace="144" w:legacyIndent="0"/>
      <w:lvlJc w:val="left"/>
    </w:lvl>
    <w:lvl w:ilvl="3" w:tentative="1">
      <w:start w:val="1"/>
      <w:numFmt w:val="decimal"/>
      <w:pStyle w:val="4"/>
      <w:lvlText w:val="%1.%2.%3.%4"/>
      <w:legacy w:legacy="1" w:legacySpace="144" w:legacyIndent="0"/>
      <w:lvlJc w:val="left"/>
    </w:lvl>
    <w:lvl w:ilvl="4" w:tentative="1">
      <w:start w:val="1"/>
      <w:numFmt w:val="decimal"/>
      <w:pStyle w:val="5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14316CE"/>
    <w:multiLevelType w:val="multilevel"/>
    <w:tmpl w:val="014316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07BB2"/>
    <w:multiLevelType w:val="multilevel"/>
    <w:tmpl w:val="09E07B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881115"/>
    <w:multiLevelType w:val="multilevel"/>
    <w:tmpl w:val="1A881115"/>
    <w:lvl w:ilvl="0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40" w:hanging="420"/>
      </w:pPr>
    </w:lvl>
    <w:lvl w:ilvl="2" w:tentative="1">
      <w:start w:val="1"/>
      <w:numFmt w:val="lowerRoman"/>
      <w:lvlText w:val="%3."/>
      <w:lvlJc w:val="right"/>
      <w:pPr>
        <w:ind w:left="1560" w:hanging="420"/>
      </w:pPr>
    </w:lvl>
    <w:lvl w:ilvl="3" w:tentative="1">
      <w:start w:val="1"/>
      <w:numFmt w:val="decimal"/>
      <w:lvlText w:val="%4."/>
      <w:lvlJc w:val="left"/>
      <w:pPr>
        <w:ind w:left="1980" w:hanging="420"/>
      </w:pPr>
    </w:lvl>
    <w:lvl w:ilvl="4" w:tentative="1">
      <w:start w:val="1"/>
      <w:numFmt w:val="lowerLetter"/>
      <w:lvlText w:val="%5)"/>
      <w:lvlJc w:val="left"/>
      <w:pPr>
        <w:ind w:left="2400" w:hanging="420"/>
      </w:pPr>
    </w:lvl>
    <w:lvl w:ilvl="5" w:tentative="1">
      <w:start w:val="1"/>
      <w:numFmt w:val="lowerRoman"/>
      <w:lvlText w:val="%6."/>
      <w:lvlJc w:val="right"/>
      <w:pPr>
        <w:ind w:left="2820" w:hanging="420"/>
      </w:pPr>
    </w:lvl>
    <w:lvl w:ilvl="6" w:tentative="1">
      <w:start w:val="1"/>
      <w:numFmt w:val="decimal"/>
      <w:lvlText w:val="%7."/>
      <w:lvlJc w:val="left"/>
      <w:pPr>
        <w:ind w:left="3240" w:hanging="420"/>
      </w:pPr>
    </w:lvl>
    <w:lvl w:ilvl="7" w:tentative="1">
      <w:start w:val="1"/>
      <w:numFmt w:val="lowerLetter"/>
      <w:lvlText w:val="%8)"/>
      <w:lvlJc w:val="left"/>
      <w:pPr>
        <w:ind w:left="3660" w:hanging="420"/>
      </w:pPr>
    </w:lvl>
    <w:lvl w:ilvl="8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1DE16578"/>
    <w:multiLevelType w:val="multilevel"/>
    <w:tmpl w:val="1DE16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660" w:hanging="360"/>
      </w:pPr>
      <w:rPr>
        <w:rFonts w:ascii="Times New Roman" w:eastAsia="宋体" w:hAnsi="Times New Roman" w:cs="Times New Roman"/>
      </w:rPr>
    </w:lvl>
    <w:lvl w:ilvl="2" w:tentative="1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72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5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8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5">
    <w:nsid w:val="257B20E1"/>
    <w:multiLevelType w:val="multilevel"/>
    <w:tmpl w:val="257B20E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66544E"/>
    <w:multiLevelType w:val="multilevel"/>
    <w:tmpl w:val="356654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40" w:hanging="420"/>
      </w:pPr>
    </w:lvl>
    <w:lvl w:ilvl="2" w:tentative="1">
      <w:start w:val="1"/>
      <w:numFmt w:val="lowerRoman"/>
      <w:lvlText w:val="%3."/>
      <w:lvlJc w:val="right"/>
      <w:pPr>
        <w:ind w:left="1660" w:hanging="420"/>
      </w:pPr>
    </w:lvl>
    <w:lvl w:ilvl="3" w:tentative="1">
      <w:start w:val="1"/>
      <w:numFmt w:val="decimal"/>
      <w:lvlText w:val="%4."/>
      <w:lvlJc w:val="left"/>
      <w:pPr>
        <w:ind w:left="2080" w:hanging="420"/>
      </w:pPr>
    </w:lvl>
    <w:lvl w:ilvl="4" w:tentative="1">
      <w:start w:val="1"/>
      <w:numFmt w:val="lowerLetter"/>
      <w:lvlText w:val="%5)"/>
      <w:lvlJc w:val="left"/>
      <w:pPr>
        <w:ind w:left="2500" w:hanging="420"/>
      </w:pPr>
    </w:lvl>
    <w:lvl w:ilvl="5" w:tentative="1">
      <w:start w:val="1"/>
      <w:numFmt w:val="lowerRoman"/>
      <w:lvlText w:val="%6."/>
      <w:lvlJc w:val="right"/>
      <w:pPr>
        <w:ind w:left="2920" w:hanging="420"/>
      </w:pPr>
    </w:lvl>
    <w:lvl w:ilvl="6" w:tentative="1">
      <w:start w:val="1"/>
      <w:numFmt w:val="decimal"/>
      <w:lvlText w:val="%7."/>
      <w:lvlJc w:val="left"/>
      <w:pPr>
        <w:ind w:left="3340" w:hanging="420"/>
      </w:pPr>
    </w:lvl>
    <w:lvl w:ilvl="7" w:tentative="1">
      <w:start w:val="1"/>
      <w:numFmt w:val="lowerLetter"/>
      <w:lvlText w:val="%8)"/>
      <w:lvlJc w:val="left"/>
      <w:pPr>
        <w:ind w:left="3760" w:hanging="420"/>
      </w:pPr>
    </w:lvl>
    <w:lvl w:ilvl="8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>
    <w:nsid w:val="39151A81"/>
    <w:multiLevelType w:val="multilevel"/>
    <w:tmpl w:val="39151A8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DC1387C"/>
    <w:multiLevelType w:val="multilevel"/>
    <w:tmpl w:val="4DC138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B3F615"/>
    <w:multiLevelType w:val="singleLevel"/>
    <w:tmpl w:val="59B3F615"/>
    <w:lvl w:ilvl="0">
      <w:start w:val="4"/>
      <w:numFmt w:val="decimal"/>
      <w:suff w:val="space"/>
      <w:lvlText w:val="%1."/>
      <w:lvlJc w:val="left"/>
    </w:lvl>
  </w:abstractNum>
  <w:abstractNum w:abstractNumId="10">
    <w:nsid w:val="59B54858"/>
    <w:multiLevelType w:val="singleLevel"/>
    <w:tmpl w:val="59B54858"/>
    <w:lvl w:ilvl="0">
      <w:start w:val="1"/>
      <w:numFmt w:val="decimal"/>
      <w:suff w:val="space"/>
      <w:lvlText w:val="%1."/>
      <w:lvlJc w:val="left"/>
    </w:lvl>
  </w:abstractNum>
  <w:abstractNum w:abstractNumId="11">
    <w:nsid w:val="59B54872"/>
    <w:multiLevelType w:val="singleLevel"/>
    <w:tmpl w:val="59B54872"/>
    <w:lvl w:ilvl="0">
      <w:start w:val="1"/>
      <w:numFmt w:val="decimal"/>
      <w:suff w:val="nothing"/>
      <w:lvlText w:val="%1."/>
      <w:lvlJc w:val="left"/>
    </w:lvl>
  </w:abstractNum>
  <w:abstractNum w:abstractNumId="12">
    <w:nsid w:val="5E996798"/>
    <w:multiLevelType w:val="multilevel"/>
    <w:tmpl w:val="5E996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623B4D81"/>
    <w:multiLevelType w:val="multilevel"/>
    <w:tmpl w:val="623B4D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87621B"/>
    <w:multiLevelType w:val="multilevel"/>
    <w:tmpl w:val="6B8762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E01789"/>
    <w:multiLevelType w:val="multilevel"/>
    <w:tmpl w:val="70E01789"/>
    <w:lvl w:ilvl="0" w:tentative="1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6">
    <w:nsid w:val="766C5300"/>
    <w:multiLevelType w:val="multilevel"/>
    <w:tmpl w:val="766C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177B48"/>
    <w:multiLevelType w:val="multilevel"/>
    <w:tmpl w:val="77177B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7"/>
  </w:num>
  <w:num w:numId="5">
    <w:abstractNumId w:val="2"/>
  </w:num>
  <w:num w:numId="6">
    <w:abstractNumId w:val="13"/>
  </w:num>
  <w:num w:numId="7">
    <w:abstractNumId w:val="16"/>
  </w:num>
  <w:num w:numId="8">
    <w:abstractNumId w:val="17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14"/>
  </w:num>
  <w:num w:numId="14">
    <w:abstractNumId w:val="12"/>
  </w:num>
  <w:num w:numId="15">
    <w:abstractNumId w:val="11"/>
  </w:num>
  <w:num w:numId="16">
    <w:abstractNumId w:val="10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bordersDoNotSurroundHeader/>
  <w:bordersDoNotSurroundFooter/>
  <w:hideSpellingErrors/>
  <w:hideGrammaticalErrors/>
  <w:attachedTemplate r:id="rId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B2"/>
    <w:rsid w:val="9BBF15E2"/>
    <w:rsid w:val="00002739"/>
    <w:rsid w:val="00021B5C"/>
    <w:rsid w:val="00032C16"/>
    <w:rsid w:val="000C0555"/>
    <w:rsid w:val="00101258"/>
    <w:rsid w:val="001171A9"/>
    <w:rsid w:val="0013241E"/>
    <w:rsid w:val="00132C8D"/>
    <w:rsid w:val="00141E87"/>
    <w:rsid w:val="001A1A87"/>
    <w:rsid w:val="001B0401"/>
    <w:rsid w:val="001C4715"/>
    <w:rsid w:val="00260850"/>
    <w:rsid w:val="0027141C"/>
    <w:rsid w:val="002E072E"/>
    <w:rsid w:val="002E3D67"/>
    <w:rsid w:val="003107FB"/>
    <w:rsid w:val="0032567A"/>
    <w:rsid w:val="00342AE5"/>
    <w:rsid w:val="00342E2E"/>
    <w:rsid w:val="00371A8B"/>
    <w:rsid w:val="00382609"/>
    <w:rsid w:val="003D41EB"/>
    <w:rsid w:val="003E26D3"/>
    <w:rsid w:val="003F6E81"/>
    <w:rsid w:val="00492179"/>
    <w:rsid w:val="004F1AC1"/>
    <w:rsid w:val="004F3649"/>
    <w:rsid w:val="00524FCB"/>
    <w:rsid w:val="00561A61"/>
    <w:rsid w:val="0059232E"/>
    <w:rsid w:val="00650737"/>
    <w:rsid w:val="006C0EFB"/>
    <w:rsid w:val="006E1F69"/>
    <w:rsid w:val="0075050F"/>
    <w:rsid w:val="007614FC"/>
    <w:rsid w:val="00815804"/>
    <w:rsid w:val="00821EC9"/>
    <w:rsid w:val="00850C93"/>
    <w:rsid w:val="00872BC3"/>
    <w:rsid w:val="008A2890"/>
    <w:rsid w:val="008E5616"/>
    <w:rsid w:val="00A555CE"/>
    <w:rsid w:val="00A56027"/>
    <w:rsid w:val="00A81CAC"/>
    <w:rsid w:val="00AC0BF4"/>
    <w:rsid w:val="00B55FA5"/>
    <w:rsid w:val="00BA3759"/>
    <w:rsid w:val="00BB03B6"/>
    <w:rsid w:val="00BB7F0F"/>
    <w:rsid w:val="00BC7854"/>
    <w:rsid w:val="00BF413B"/>
    <w:rsid w:val="00C0611B"/>
    <w:rsid w:val="00C15495"/>
    <w:rsid w:val="00C16461"/>
    <w:rsid w:val="00C57C0C"/>
    <w:rsid w:val="00C836A1"/>
    <w:rsid w:val="00C971C6"/>
    <w:rsid w:val="00CA0CE8"/>
    <w:rsid w:val="00CA15B2"/>
    <w:rsid w:val="00CD29B8"/>
    <w:rsid w:val="00D03918"/>
    <w:rsid w:val="00D0655C"/>
    <w:rsid w:val="00D2713E"/>
    <w:rsid w:val="00D46434"/>
    <w:rsid w:val="00D465EF"/>
    <w:rsid w:val="00D742D9"/>
    <w:rsid w:val="00DB0442"/>
    <w:rsid w:val="00DC17D1"/>
    <w:rsid w:val="00E663DD"/>
    <w:rsid w:val="00EC65B9"/>
    <w:rsid w:val="00ED12BF"/>
    <w:rsid w:val="00F330CD"/>
    <w:rsid w:val="00F401A7"/>
    <w:rsid w:val="00F449B6"/>
    <w:rsid w:val="00F536E0"/>
    <w:rsid w:val="00F80F4D"/>
    <w:rsid w:val="00FA3AC0"/>
    <w:rsid w:val="00FB552C"/>
    <w:rsid w:val="00F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8DD43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/>
    <w:lsdException w:name="toc 9" w:semiHidden="1" w:qFormat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link w:val="a6"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qFormat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qFormat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21">
    <w:name w:val="Body Text 2"/>
    <w:basedOn w:val="a"/>
    <w:qFormat/>
    <w:rPr>
      <w:i/>
      <w:color w:val="0000FF"/>
    </w:r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character" w:styleId="ad">
    <w:name w:val="page number"/>
    <w:basedOn w:val="a0"/>
  </w:style>
  <w:style w:type="character" w:styleId="ae">
    <w:name w:val="FollowedHyperlink"/>
    <w:basedOn w:val="a0"/>
    <w:qFormat/>
    <w:rPr>
      <w:color w:val="800080"/>
      <w:u w:val="single"/>
    </w:rPr>
  </w:style>
  <w:style w:type="character" w:styleId="af">
    <w:name w:val="Hyperlink"/>
    <w:basedOn w:val="a0"/>
    <w:qFormat/>
    <w:rPr>
      <w:color w:val="0000FF"/>
      <w:u w:val="single"/>
    </w:rPr>
  </w:style>
  <w:style w:type="character" w:styleId="af0">
    <w:name w:val="footnote reference"/>
    <w:basedOn w:val="a0"/>
    <w:semiHidden/>
    <w:rPr>
      <w:sz w:val="20"/>
      <w:vertAlign w:val="superscript"/>
    </w:rPr>
  </w:style>
  <w:style w:type="table" w:styleId="af1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5"/>
    <w:link w:val="InfoBlueChar"/>
    <w:qFormat/>
    <w:pPr>
      <w:spacing w:after="120"/>
      <w:ind w:left="720"/>
    </w:pPr>
    <w:rPr>
      <w:i/>
      <w:color w:val="0000FF"/>
    </w:rPr>
  </w:style>
  <w:style w:type="character" w:customStyle="1" w:styleId="InfoBlueChar">
    <w:name w:val="InfoBlue Char"/>
    <w:basedOn w:val="a0"/>
    <w:link w:val="InfoBlue"/>
    <w:qFormat/>
    <w:rPr>
      <w:rFonts w:eastAsia="宋体"/>
      <w:i/>
      <w:color w:val="0000FF"/>
      <w:lang w:val="en-US" w:eastAsia="en-US" w:bidi="ar-S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正文文本字符"/>
    <w:basedOn w:val="a0"/>
    <w:link w:val="a5"/>
    <w:qFormat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11111@qq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22222@qq.com" TargetMode="External"/><Relationship Id="rId11" Type="http://schemas.openxmlformats.org/officeDocument/2006/relationships/hyperlink" Target="mailto:a123@qq.com" TargetMode="External"/><Relationship Id="rId12" Type="http://schemas.openxmlformats.org/officeDocument/2006/relationships/hyperlink" Target="mailto:11111@qq.com" TargetMode="External"/><Relationship Id="rId13" Type="http://schemas.openxmlformats.org/officeDocument/2006/relationships/hyperlink" Target="mailto:123@qq.com" TargetMode="External"/><Relationship Id="rId14" Type="http://schemas.openxmlformats.org/officeDocument/2006/relationships/hyperlink" Target="mailto:123abc@163.com" TargetMode="External"/><Relationship Id="rId15" Type="http://schemas.openxmlformats.org/officeDocument/2006/relationships/hyperlink" Target="mailto:1234@qq.com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11111@qq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tbxsx/&#19979;&#36733;/file:/localhost/Users/JimLiu/Desktop/ToSIMPLE/Doc/2017-&#22823;&#20108;&#26257;&#26399;&#22823;&#20316;&#19994;-&#25991;&#26723;&#27169;&#26495;/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</TotalTime>
  <Pages>21</Pages>
  <Words>1618</Words>
  <Characters>9225</Characters>
  <Application>Microsoft Macintosh Word</Application>
  <DocSecurity>0</DocSecurity>
  <Lines>76</Lines>
  <Paragraphs>21</Paragraphs>
  <ScaleCrop>false</ScaleCrop>
  <Company>&lt;Company Name&gt;</Company>
  <LinksUpToDate>false</LinksUpToDate>
  <CharactersWithSpaces>10822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刘君益</dc:creator>
  <cp:lastModifiedBy>bojun zhu</cp:lastModifiedBy>
  <cp:revision>3</cp:revision>
  <cp:lastPrinted>2411-12-31T15:59:00Z</cp:lastPrinted>
  <dcterms:created xsi:type="dcterms:W3CDTF">2017-09-10T14:51:00Z</dcterms:created>
  <dcterms:modified xsi:type="dcterms:W3CDTF">2017-09-10T15:05:00Z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